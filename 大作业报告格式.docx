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2392"/>
        <w:gridCol w:w="5242"/>
      </w:tblGrid>
      <w:tr w:rsidR="00354E42" w14:paraId="138A685D" w14:textId="77777777" w:rsidTr="0058761A">
        <w:trPr>
          <w:trHeight w:val="574"/>
        </w:trPr>
        <w:tc>
          <w:tcPr>
            <w:tcW w:w="1428" w:type="dxa"/>
            <w:vAlign w:val="center"/>
          </w:tcPr>
          <w:p w14:paraId="652F86CD" w14:textId="45D4F971" w:rsidR="00354E42" w:rsidRDefault="00354E42" w:rsidP="008972D0">
            <w:pPr>
              <w:ind w:firstLineChars="0" w:firstLine="0"/>
              <w:jc w:val="center"/>
            </w:pPr>
            <w:r>
              <w:rPr>
                <w:rFonts w:ascii="黑体" w:eastAsia="黑体" w:hint="eastAsia"/>
                <w:bCs/>
              </w:rPr>
              <w:t>学</w:t>
            </w:r>
            <w:r>
              <w:rPr>
                <w:rFonts w:ascii="黑体" w:eastAsia="黑体"/>
                <w:bCs/>
              </w:rPr>
              <w:t xml:space="preserve">   </w:t>
            </w:r>
            <w:r>
              <w:rPr>
                <w:rFonts w:ascii="黑体" w:eastAsia="黑体" w:hint="eastAsia"/>
                <w:bCs/>
              </w:rPr>
              <w:t>号：</w:t>
            </w:r>
          </w:p>
        </w:tc>
        <w:tc>
          <w:tcPr>
            <w:tcW w:w="2392" w:type="dxa"/>
            <w:vAlign w:val="center"/>
          </w:tcPr>
          <w:p w14:paraId="6B536639" w14:textId="2F64B733" w:rsidR="00354E42" w:rsidRDefault="00354E42" w:rsidP="008972D0">
            <w:pPr>
              <w:ind w:firstLineChars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242" w:type="dxa"/>
            <w:tcBorders>
              <w:top w:val="nil"/>
              <w:bottom w:val="nil"/>
              <w:right w:val="nil"/>
            </w:tcBorders>
            <w:vAlign w:val="center"/>
          </w:tcPr>
          <w:p w14:paraId="79858D4B" w14:textId="17D4820D" w:rsidR="00354E42" w:rsidRDefault="00354E42" w:rsidP="008972D0">
            <w:pPr>
              <w:ind w:firstLineChars="0" w:firstLine="0"/>
              <w:jc w:val="right"/>
              <w:rPr>
                <w:rFonts w:ascii="Arial" w:hAnsi="Arial" w:cs="Arial"/>
              </w:rPr>
            </w:pPr>
            <w:r>
              <w:rPr>
                <w:rFonts w:ascii="黑体" w:eastAsia="黑体" w:hAnsi="宋体"/>
              </w:rPr>
              <w:t>2022</w:t>
            </w:r>
            <w:r>
              <w:rPr>
                <w:rFonts w:ascii="黑体" w:eastAsia="黑体" w:hAnsi="宋体"/>
              </w:rPr>
              <w:t>—</w:t>
            </w:r>
            <w:r>
              <w:rPr>
                <w:rFonts w:ascii="黑体" w:eastAsia="黑体" w:hAnsi="宋体"/>
              </w:rPr>
              <w:t>20</w:t>
            </w:r>
            <w:r>
              <w:rPr>
                <w:rFonts w:ascii="黑体" w:eastAsia="黑体" w:hAnsi="宋体" w:hint="eastAsia"/>
              </w:rPr>
              <w:t>2</w:t>
            </w:r>
            <w:r>
              <w:rPr>
                <w:rFonts w:ascii="黑体" w:eastAsia="黑体" w:hAnsi="宋体"/>
              </w:rPr>
              <w:t>3</w:t>
            </w:r>
            <w:r>
              <w:rPr>
                <w:rFonts w:ascii="黑体" w:eastAsia="黑体" w:hAnsi="宋体" w:hint="eastAsia"/>
              </w:rPr>
              <w:t>学年第</w:t>
            </w:r>
            <w:r w:rsidR="001F1804">
              <w:rPr>
                <w:rFonts w:ascii="黑体" w:eastAsia="黑体" w:hAnsi="宋体"/>
              </w:rPr>
              <w:t>2</w:t>
            </w:r>
            <w:r>
              <w:rPr>
                <w:rFonts w:ascii="黑体" w:eastAsia="黑体" w:hAnsi="宋体" w:hint="eastAsia"/>
              </w:rPr>
              <w:t>学期</w:t>
            </w:r>
          </w:p>
        </w:tc>
      </w:tr>
    </w:tbl>
    <w:p w14:paraId="0A189099" w14:textId="43D877A8" w:rsidR="00354E42" w:rsidRDefault="00354E42" w:rsidP="00BA4A58">
      <w:pPr>
        <w:spacing w:line="240" w:lineRule="auto"/>
        <w:ind w:firstLine="1044"/>
        <w:rPr>
          <w:b/>
          <w:bCs/>
          <w:sz w:val="52"/>
        </w:rPr>
      </w:pPr>
    </w:p>
    <w:p w14:paraId="6B6FE79D" w14:textId="7EF63705" w:rsidR="00354E42" w:rsidRDefault="00BA4A58" w:rsidP="00BA4A58">
      <w:pPr>
        <w:spacing w:line="240" w:lineRule="auto"/>
        <w:ind w:firstLineChars="0" w:firstLine="0"/>
        <w:jc w:val="center"/>
        <w:rPr>
          <w:b/>
          <w:bCs/>
          <w:sz w:val="52"/>
        </w:rPr>
      </w:pPr>
      <w:r>
        <w:rPr>
          <w:noProof/>
        </w:rPr>
        <w:drawing>
          <wp:inline distT="0" distB="0" distL="0" distR="0" wp14:anchorId="7B405754" wp14:editId="373B30C7">
            <wp:extent cx="3657600" cy="731520"/>
            <wp:effectExtent l="0" t="0" r="0" b="0"/>
            <wp:docPr id="17" name="图片 2" descr="kj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kjx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7" t="16631" b="3347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156E6B" w14:textId="45F9D237" w:rsidR="00354E42" w:rsidRPr="00F33794" w:rsidRDefault="00354E42" w:rsidP="00894126">
      <w:pPr>
        <w:spacing w:beforeLines="50" w:before="163" w:line="240" w:lineRule="auto"/>
        <w:ind w:firstLineChars="0" w:firstLine="0"/>
        <w:jc w:val="center"/>
        <w:rPr>
          <w:rFonts w:ascii="黑体" w:eastAsia="黑体" w:hAnsi="黑体"/>
          <w:sz w:val="72"/>
          <w:szCs w:val="72"/>
        </w:rPr>
      </w:pPr>
      <w:bookmarkStart w:id="0" w:name="_Toc436388020"/>
      <w:bookmarkStart w:id="1" w:name="_Toc436388499"/>
      <w:bookmarkStart w:id="2" w:name="_Hlk55813903"/>
      <w:r w:rsidRPr="00F33794">
        <w:rPr>
          <w:rFonts w:ascii="黑体" w:eastAsia="黑体" w:hAnsi="黑体" w:hint="eastAsia"/>
          <w:sz w:val="72"/>
          <w:szCs w:val="72"/>
        </w:rPr>
        <w:t>《人工智能》</w:t>
      </w:r>
      <w:bookmarkEnd w:id="0"/>
      <w:bookmarkEnd w:id="1"/>
      <w:r w:rsidRPr="00F33794">
        <w:rPr>
          <w:rFonts w:ascii="黑体" w:eastAsia="黑体" w:hAnsi="黑体" w:hint="eastAsia"/>
          <w:sz w:val="72"/>
          <w:szCs w:val="72"/>
        </w:rPr>
        <w:t>课程</w:t>
      </w:r>
    </w:p>
    <w:p w14:paraId="277E2F59" w14:textId="12A28C7F" w:rsidR="00354E42" w:rsidRPr="00F33794" w:rsidRDefault="00354E42" w:rsidP="00BB7E87">
      <w:pPr>
        <w:spacing w:line="240" w:lineRule="auto"/>
        <w:ind w:firstLineChars="0" w:firstLine="0"/>
        <w:jc w:val="center"/>
        <w:rPr>
          <w:sz w:val="84"/>
          <w:szCs w:val="84"/>
        </w:rPr>
      </w:pPr>
      <w:bookmarkStart w:id="3" w:name="_Toc436388021"/>
      <w:bookmarkStart w:id="4" w:name="_Toc436388500"/>
      <w:bookmarkEnd w:id="2"/>
      <w:r w:rsidRPr="00F33794">
        <w:rPr>
          <w:rFonts w:hint="eastAsia"/>
          <w:sz w:val="84"/>
          <w:szCs w:val="84"/>
        </w:rPr>
        <w:t>大作业报告</w:t>
      </w:r>
      <w:bookmarkEnd w:id="3"/>
      <w:bookmarkEnd w:id="4"/>
    </w:p>
    <w:p w14:paraId="5DDACCFA" w14:textId="77777777" w:rsidR="002F3725" w:rsidRDefault="002F3725" w:rsidP="00354E42">
      <w:pPr>
        <w:spacing w:line="760" w:lineRule="exact"/>
        <w:ind w:firstLineChars="550" w:firstLine="1980"/>
        <w:rPr>
          <w:rFonts w:ascii="黑体" w:eastAsia="黑体"/>
          <w:sz w:val="36"/>
          <w:szCs w:val="36"/>
        </w:rPr>
      </w:pPr>
    </w:p>
    <w:p w14:paraId="2EEB2474" w14:textId="1BE5E6FA" w:rsidR="00354E42" w:rsidRDefault="00354E42" w:rsidP="00354E42">
      <w:pPr>
        <w:spacing w:line="760" w:lineRule="exact"/>
        <w:ind w:firstLineChars="550" w:firstLine="1980"/>
        <w:rPr>
          <w:rFonts w:ascii="宋体"/>
          <w:b/>
          <w:bCs/>
          <w:sz w:val="30"/>
          <w:u w:val="single"/>
        </w:rPr>
      </w:pPr>
      <w:r>
        <w:rPr>
          <w:rFonts w:ascii="黑体" w:eastAsia="黑体" w:hint="eastAsia"/>
          <w:sz w:val="36"/>
          <w:szCs w:val="36"/>
        </w:rPr>
        <w:t>专</w:t>
      </w:r>
      <w:r>
        <w:rPr>
          <w:rFonts w:ascii="黑体" w:eastAsia="黑体"/>
          <w:sz w:val="36"/>
          <w:szCs w:val="36"/>
        </w:rPr>
        <w:t xml:space="preserve">    </w:t>
      </w:r>
      <w:r>
        <w:rPr>
          <w:rFonts w:ascii="黑体" w:eastAsia="黑体" w:hint="eastAsia"/>
          <w:sz w:val="36"/>
          <w:szCs w:val="36"/>
        </w:rPr>
        <w:t>业</w:t>
      </w:r>
      <w:r>
        <w:rPr>
          <w:rFonts w:hint="eastAsia"/>
          <w:b/>
          <w:bCs/>
          <w:sz w:val="30"/>
        </w:rPr>
        <w:t>：</w:t>
      </w:r>
      <w:r>
        <w:rPr>
          <w:rFonts w:ascii="宋体" w:hAnsi="宋体"/>
          <w:b/>
          <w:bCs/>
          <w:sz w:val="30"/>
          <w:u w:val="single"/>
        </w:rPr>
        <w:t xml:space="preserve">                        </w:t>
      </w:r>
    </w:p>
    <w:p w14:paraId="0DE235AF" w14:textId="77777777" w:rsidR="00354E42" w:rsidRDefault="00354E42" w:rsidP="00354E42">
      <w:pPr>
        <w:spacing w:line="760" w:lineRule="exact"/>
        <w:ind w:firstLineChars="550" w:firstLine="198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班</w:t>
      </w:r>
      <w:r>
        <w:rPr>
          <w:rFonts w:ascii="黑体" w:eastAsia="黑体"/>
          <w:sz w:val="36"/>
          <w:szCs w:val="36"/>
        </w:rPr>
        <w:t xml:space="preserve">    </w:t>
      </w:r>
      <w:r>
        <w:rPr>
          <w:rFonts w:ascii="黑体" w:eastAsia="黑体" w:hint="eastAsia"/>
          <w:sz w:val="36"/>
          <w:szCs w:val="36"/>
        </w:rPr>
        <w:t>级</w:t>
      </w:r>
      <w:r>
        <w:rPr>
          <w:rFonts w:hint="eastAsia"/>
          <w:b/>
          <w:bCs/>
          <w:sz w:val="30"/>
        </w:rPr>
        <w:t>：</w:t>
      </w:r>
      <w:r>
        <w:rPr>
          <w:rFonts w:ascii="宋体" w:hAnsi="宋体"/>
          <w:b/>
          <w:bCs/>
          <w:sz w:val="30"/>
          <w:u w:val="single"/>
        </w:rPr>
        <w:t xml:space="preserve">                        </w:t>
      </w:r>
    </w:p>
    <w:p w14:paraId="3A322F40" w14:textId="77777777" w:rsidR="00354E42" w:rsidRDefault="00354E42" w:rsidP="00354E42">
      <w:pPr>
        <w:spacing w:line="760" w:lineRule="exact"/>
        <w:ind w:firstLineChars="550" w:firstLine="1988"/>
        <w:rPr>
          <w:rFonts w:asci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姓</w:t>
      </w:r>
      <w:r>
        <w:rPr>
          <w:rFonts w:ascii="宋体" w:hAnsi="宋体"/>
          <w:b/>
          <w:sz w:val="36"/>
          <w:szCs w:val="36"/>
        </w:rPr>
        <w:t xml:space="preserve">    </w:t>
      </w:r>
      <w:r>
        <w:rPr>
          <w:rFonts w:ascii="宋体" w:hAnsi="宋体" w:hint="eastAsia"/>
          <w:b/>
          <w:sz w:val="36"/>
          <w:szCs w:val="36"/>
        </w:rPr>
        <w:t>名</w:t>
      </w:r>
      <w:r>
        <w:rPr>
          <w:rFonts w:ascii="宋体" w:hAnsi="宋体" w:hint="eastAsia"/>
          <w:b/>
          <w:bCs/>
          <w:sz w:val="30"/>
        </w:rPr>
        <w:t>：</w:t>
      </w:r>
      <w:r>
        <w:rPr>
          <w:rFonts w:ascii="宋体" w:hAnsi="宋体"/>
          <w:b/>
          <w:bCs/>
          <w:sz w:val="30"/>
          <w:u w:val="single"/>
        </w:rPr>
        <w:t xml:space="preserve">                        </w:t>
      </w:r>
    </w:p>
    <w:p w14:paraId="324B7854" w14:textId="77777777" w:rsidR="00354E42" w:rsidRDefault="00354E42" w:rsidP="00354E42">
      <w:pPr>
        <w:spacing w:line="760" w:lineRule="exact"/>
        <w:ind w:firstLineChars="550" w:firstLine="1988"/>
        <w:rPr>
          <w:rFonts w:ascii="宋体"/>
          <w:b/>
          <w:bCs/>
          <w:sz w:val="30"/>
          <w:u w:val="single"/>
        </w:rPr>
      </w:pPr>
      <w:r>
        <w:rPr>
          <w:rFonts w:ascii="宋体" w:hAnsi="宋体" w:hint="eastAsia"/>
          <w:b/>
          <w:sz w:val="36"/>
          <w:szCs w:val="36"/>
        </w:rPr>
        <w:t>成</w:t>
      </w:r>
      <w:r>
        <w:rPr>
          <w:rFonts w:ascii="宋体" w:hAnsi="宋体"/>
          <w:b/>
          <w:sz w:val="36"/>
          <w:szCs w:val="36"/>
        </w:rPr>
        <w:t xml:space="preserve">    </w:t>
      </w:r>
      <w:r>
        <w:rPr>
          <w:rFonts w:ascii="宋体" w:hAnsi="宋体" w:hint="eastAsia"/>
          <w:b/>
          <w:sz w:val="36"/>
          <w:szCs w:val="36"/>
        </w:rPr>
        <w:t>绩</w:t>
      </w:r>
      <w:r>
        <w:rPr>
          <w:rFonts w:ascii="宋体" w:hAnsi="宋体" w:hint="eastAsia"/>
          <w:b/>
          <w:bCs/>
          <w:sz w:val="30"/>
        </w:rPr>
        <w:t>：</w:t>
      </w:r>
      <w:r>
        <w:rPr>
          <w:rFonts w:ascii="宋体" w:hAnsi="宋体"/>
          <w:b/>
          <w:bCs/>
          <w:sz w:val="30"/>
          <w:u w:val="single"/>
        </w:rPr>
        <w:t xml:space="preserve">                        </w:t>
      </w:r>
    </w:p>
    <w:p w14:paraId="1453EC56" w14:textId="3481C773" w:rsidR="00354E42" w:rsidRDefault="00354E42" w:rsidP="00354E42">
      <w:pPr>
        <w:ind w:firstLine="480"/>
      </w:pPr>
    </w:p>
    <w:p w14:paraId="096A3F9B" w14:textId="2863062A" w:rsidR="0004364E" w:rsidRDefault="0004364E" w:rsidP="00CE3782">
      <w:pPr>
        <w:spacing w:afterLines="50" w:after="163" w:line="240" w:lineRule="auto"/>
        <w:ind w:firstLineChars="0" w:firstLine="0"/>
        <w:jc w:val="center"/>
        <w:rPr>
          <w:rFonts w:ascii="黑体" w:eastAsia="黑体"/>
          <w:sz w:val="36"/>
          <w:szCs w:val="36"/>
        </w:rPr>
      </w:pPr>
      <w:r w:rsidRPr="006C5962">
        <w:rPr>
          <w:rFonts w:ascii="楷体" w:eastAsia="楷体" w:hAnsi="楷体"/>
          <w:noProof/>
        </w:rPr>
        <mc:AlternateContent>
          <mc:Choice Requires="wps">
            <w:drawing>
              <wp:inline distT="0" distB="0" distL="0" distR="0" wp14:anchorId="79F03353" wp14:editId="0EEDEE97">
                <wp:extent cx="5476875" cy="1647825"/>
                <wp:effectExtent l="0" t="0" r="28575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FBA82" w14:textId="77777777" w:rsidR="0004364E" w:rsidRPr="00C77936" w:rsidRDefault="0004364E" w:rsidP="0004364E">
                            <w:pPr>
                              <w:ind w:firstLineChars="0" w:firstLine="0"/>
                              <w:rPr>
                                <w:rFonts w:ascii="楷体" w:eastAsia="楷体" w:hAnsi="楷体"/>
                                <w:color w:val="FF0000"/>
                              </w:rPr>
                            </w:pPr>
                            <w:r w:rsidRPr="00C77936">
                              <w:rPr>
                                <w:rFonts w:ascii="楷体" w:eastAsia="楷体" w:hAnsi="楷体"/>
                                <w:color w:val="FF0000"/>
                              </w:rPr>
                              <w:t>评语</w:t>
                            </w:r>
                            <w:r w:rsidRPr="00C77936">
                              <w:rPr>
                                <w:rFonts w:ascii="楷体" w:eastAsia="楷体" w:hAnsi="楷体" w:hint="eastAsia"/>
                                <w:color w:val="FF0000"/>
                              </w:rPr>
                              <w:t>框，请勿修改。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F033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31.25pt;height:1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">
                <v:textbox>
                  <w:txbxContent>
                    <w:p w14:paraId="7ABFBA82" w14:textId="77777777" w:rsidR="0004364E" w:rsidRPr="00C77936" w:rsidRDefault="0004364E" w:rsidP="0004364E">
                      <w:pPr>
                        <w:ind w:firstLineChars="0" w:firstLine="0"/>
                        <w:rPr>
                          <w:rFonts w:ascii="楷体" w:eastAsia="楷体" w:hAnsi="楷体"/>
                          <w:color w:val="FF0000"/>
                        </w:rPr>
                      </w:pPr>
                      <w:r w:rsidRPr="00C77936">
                        <w:rPr>
                          <w:rFonts w:ascii="楷体" w:eastAsia="楷体" w:hAnsi="楷体"/>
                          <w:color w:val="FF0000"/>
                        </w:rPr>
                        <w:t>评语</w:t>
                      </w:r>
                      <w:r w:rsidRPr="00C77936">
                        <w:rPr>
                          <w:rFonts w:ascii="楷体" w:eastAsia="楷体" w:hAnsi="楷体" w:hint="eastAsia"/>
                          <w:color w:val="FF0000"/>
                        </w:rPr>
                        <w:t>框，请勿修改。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A32801" w14:textId="6C54B9D6" w:rsidR="00354E42" w:rsidRDefault="00354E42" w:rsidP="00CE3782">
      <w:pPr>
        <w:spacing w:afterLines="50" w:after="163" w:line="240" w:lineRule="auto"/>
        <w:ind w:firstLineChars="0" w:firstLine="0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智能技术与工程学院</w:t>
      </w:r>
    </w:p>
    <w:p w14:paraId="3F6AC95C" w14:textId="2D6DCD6E" w:rsidR="001C0D20" w:rsidRDefault="00354E42" w:rsidP="00FA2FBA">
      <w:pPr>
        <w:ind w:firstLineChars="0" w:firstLine="0"/>
        <w:jc w:val="center"/>
      </w:pPr>
      <w:r>
        <w:rPr>
          <w:rFonts w:ascii="黑体" w:eastAsia="黑体"/>
          <w:bCs/>
          <w:sz w:val="36"/>
          <w:szCs w:val="36"/>
        </w:rPr>
        <w:t>2023</w:t>
      </w:r>
      <w:r>
        <w:rPr>
          <w:rFonts w:ascii="黑体" w:eastAsia="黑体" w:hint="eastAsia"/>
          <w:bCs/>
          <w:sz w:val="36"/>
          <w:szCs w:val="36"/>
        </w:rPr>
        <w:t>年</w:t>
      </w:r>
      <w:r>
        <w:rPr>
          <w:rFonts w:ascii="黑体" w:eastAsia="黑体"/>
          <w:bCs/>
          <w:sz w:val="36"/>
          <w:szCs w:val="36"/>
        </w:rPr>
        <w:t xml:space="preserve">  </w:t>
      </w:r>
      <w:r>
        <w:rPr>
          <w:rFonts w:ascii="黑体" w:eastAsia="黑体" w:hint="eastAsia"/>
          <w:bCs/>
          <w:sz w:val="36"/>
          <w:szCs w:val="36"/>
        </w:rPr>
        <w:t>月</w:t>
      </w:r>
      <w:r>
        <w:rPr>
          <w:rFonts w:ascii="黑体" w:eastAsia="黑体"/>
          <w:bCs/>
          <w:sz w:val="36"/>
          <w:szCs w:val="36"/>
        </w:rPr>
        <w:t xml:space="preserve">  </w:t>
      </w:r>
      <w:r>
        <w:rPr>
          <w:rFonts w:ascii="黑体" w:eastAsia="黑体" w:hint="eastAsia"/>
          <w:bCs/>
          <w:sz w:val="36"/>
          <w:szCs w:val="36"/>
        </w:rPr>
        <w:t>日</w:t>
      </w:r>
    </w:p>
    <w:p w14:paraId="1FB2CB41" w14:textId="5FCC65D0" w:rsidR="001C0D20" w:rsidRDefault="001C0D20" w:rsidP="00335464">
      <w:pPr>
        <w:ind w:firstLine="480"/>
        <w:sectPr w:rsidR="001C0D20" w:rsidSect="00DF21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418" w:bottom="1418" w:left="1418" w:header="851" w:footer="1191" w:gutter="0"/>
          <w:pgNumType w:start="1"/>
          <w:cols w:space="425"/>
          <w:docGrid w:type="lines" w:linePitch="326"/>
        </w:sectPr>
      </w:pPr>
    </w:p>
    <w:p w14:paraId="53E0B61D" w14:textId="77777777" w:rsidR="00C56B9F" w:rsidRDefault="00C56B9F" w:rsidP="00544B19">
      <w:pPr>
        <w:ind w:firstLineChars="0" w:firstLine="0"/>
        <w:jc w:val="center"/>
        <w:rPr>
          <w:b/>
          <w:bCs/>
          <w:sz w:val="28"/>
          <w:szCs w:val="28"/>
        </w:rPr>
      </w:pPr>
    </w:p>
    <w:p w14:paraId="68FAFBDB" w14:textId="77777777" w:rsidR="00F6683D" w:rsidRDefault="00F6683D" w:rsidP="00544B19">
      <w:pPr>
        <w:ind w:firstLineChars="0" w:firstLine="0"/>
        <w:jc w:val="center"/>
        <w:rPr>
          <w:b/>
          <w:bCs/>
          <w:sz w:val="28"/>
          <w:szCs w:val="28"/>
        </w:rPr>
      </w:pPr>
    </w:p>
    <w:p w14:paraId="4245F5BE" w14:textId="4A926C25" w:rsidR="002F12EA" w:rsidRDefault="00544B19" w:rsidP="00544B19">
      <w:pPr>
        <w:ind w:firstLineChars="0" w:firstLine="0"/>
        <w:jc w:val="center"/>
        <w:rPr>
          <w:rFonts w:ascii="黑体" w:eastAsia="黑体" w:hAnsi="黑体"/>
          <w:b/>
          <w:bCs/>
          <w:sz w:val="32"/>
          <w:szCs w:val="32"/>
        </w:rPr>
      </w:pPr>
      <w:r w:rsidRPr="00C56B9F">
        <w:rPr>
          <w:rFonts w:ascii="黑体" w:eastAsia="黑体" w:hAnsi="黑体" w:hint="eastAsia"/>
          <w:b/>
          <w:bCs/>
          <w:sz w:val="32"/>
          <w:szCs w:val="32"/>
        </w:rPr>
        <w:t>目</w:t>
      </w:r>
      <w:r w:rsidR="00F6683D"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  <w:r w:rsidRPr="00C56B9F">
        <w:rPr>
          <w:rFonts w:ascii="黑体" w:eastAsia="黑体" w:hAnsi="黑体" w:hint="eastAsia"/>
          <w:b/>
          <w:bCs/>
          <w:sz w:val="32"/>
          <w:szCs w:val="32"/>
        </w:rPr>
        <w:t>录</w:t>
      </w:r>
    </w:p>
    <w:p w14:paraId="27AE08EB" w14:textId="77777777" w:rsidR="00B24727" w:rsidRPr="00C56B9F" w:rsidRDefault="00B24727" w:rsidP="00544B19">
      <w:pPr>
        <w:ind w:firstLineChars="0" w:firstLine="0"/>
        <w:jc w:val="center"/>
        <w:rPr>
          <w:rFonts w:ascii="黑体" w:eastAsia="黑体" w:hAnsi="黑体"/>
          <w:b/>
          <w:bCs/>
          <w:sz w:val="32"/>
          <w:szCs w:val="32"/>
        </w:rPr>
      </w:pPr>
    </w:p>
    <w:sdt>
      <w:sdtPr>
        <w:rPr>
          <w:lang w:val="zh-CN"/>
        </w:rPr>
        <w:id w:val="-1915316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F6EEA7" w14:textId="47DDAF01" w:rsidR="00724ADA" w:rsidRDefault="007A582C">
          <w:pPr>
            <w:pStyle w:val="TOC1"/>
            <w:tabs>
              <w:tab w:val="right" w:leader="dot" w:pos="9061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039689" w:history="1">
            <w:r w:rsidR="00724ADA" w:rsidRPr="00E4191C">
              <w:rPr>
                <w:rStyle w:val="af1"/>
                <w:noProof/>
              </w:rPr>
              <w:t xml:space="preserve">1 </w:t>
            </w:r>
            <w:r w:rsidR="00724ADA" w:rsidRPr="00E4191C">
              <w:rPr>
                <w:rStyle w:val="af1"/>
                <w:noProof/>
              </w:rPr>
              <w:t>研究背景和意义</w:t>
            </w:r>
            <w:r w:rsidR="00724ADA">
              <w:rPr>
                <w:noProof/>
                <w:webHidden/>
              </w:rPr>
              <w:tab/>
            </w:r>
            <w:r w:rsidR="00724ADA">
              <w:rPr>
                <w:noProof/>
                <w:webHidden/>
              </w:rPr>
              <w:fldChar w:fldCharType="begin"/>
            </w:r>
            <w:r w:rsidR="00724ADA">
              <w:rPr>
                <w:noProof/>
                <w:webHidden/>
              </w:rPr>
              <w:instrText xml:space="preserve"> PAGEREF _Toc132039689 \h </w:instrText>
            </w:r>
            <w:r w:rsidR="00724ADA">
              <w:rPr>
                <w:noProof/>
                <w:webHidden/>
              </w:rPr>
            </w:r>
            <w:r w:rsidR="00724ADA">
              <w:rPr>
                <w:noProof/>
                <w:webHidden/>
              </w:rPr>
              <w:fldChar w:fldCharType="separate"/>
            </w:r>
            <w:r w:rsidR="00724ADA">
              <w:rPr>
                <w:noProof/>
                <w:webHidden/>
              </w:rPr>
              <w:t>1</w:t>
            </w:r>
            <w:r w:rsidR="00724ADA">
              <w:rPr>
                <w:noProof/>
                <w:webHidden/>
              </w:rPr>
              <w:fldChar w:fldCharType="end"/>
            </w:r>
          </w:hyperlink>
        </w:p>
        <w:p w14:paraId="602E4C88" w14:textId="31DC4E00" w:rsidR="00724ADA" w:rsidRDefault="0004364E">
          <w:pPr>
            <w:pStyle w:val="TOC1"/>
            <w:tabs>
              <w:tab w:val="right" w:leader="dot" w:pos="9061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2039690" w:history="1">
            <w:r w:rsidR="00724ADA" w:rsidRPr="00E4191C">
              <w:rPr>
                <w:rStyle w:val="af1"/>
                <w:noProof/>
              </w:rPr>
              <w:t xml:space="preserve">2 </w:t>
            </w:r>
            <w:r w:rsidR="00724ADA" w:rsidRPr="00E4191C">
              <w:rPr>
                <w:rStyle w:val="af1"/>
                <w:noProof/>
              </w:rPr>
              <w:t>肌电信号预处理</w:t>
            </w:r>
            <w:r w:rsidR="00724ADA">
              <w:rPr>
                <w:noProof/>
                <w:webHidden/>
              </w:rPr>
              <w:tab/>
            </w:r>
            <w:r w:rsidR="00724ADA">
              <w:rPr>
                <w:noProof/>
                <w:webHidden/>
              </w:rPr>
              <w:fldChar w:fldCharType="begin"/>
            </w:r>
            <w:r w:rsidR="00724ADA">
              <w:rPr>
                <w:noProof/>
                <w:webHidden/>
              </w:rPr>
              <w:instrText xml:space="preserve"> PAGEREF _Toc132039690 \h </w:instrText>
            </w:r>
            <w:r w:rsidR="00724ADA">
              <w:rPr>
                <w:noProof/>
                <w:webHidden/>
              </w:rPr>
            </w:r>
            <w:r w:rsidR="00724ADA">
              <w:rPr>
                <w:noProof/>
                <w:webHidden/>
              </w:rPr>
              <w:fldChar w:fldCharType="separate"/>
            </w:r>
            <w:r w:rsidR="00724ADA">
              <w:rPr>
                <w:noProof/>
                <w:webHidden/>
              </w:rPr>
              <w:t>2</w:t>
            </w:r>
            <w:r w:rsidR="00724ADA">
              <w:rPr>
                <w:noProof/>
                <w:webHidden/>
              </w:rPr>
              <w:fldChar w:fldCharType="end"/>
            </w:r>
          </w:hyperlink>
        </w:p>
        <w:p w14:paraId="6B3AE01F" w14:textId="02E6A947" w:rsidR="00724ADA" w:rsidRDefault="0004364E">
          <w:pPr>
            <w:pStyle w:val="TOC2"/>
            <w:tabs>
              <w:tab w:val="right" w:leader="dot" w:pos="906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2039691" w:history="1">
            <w:r w:rsidR="00724ADA" w:rsidRPr="00E4191C">
              <w:rPr>
                <w:rStyle w:val="af1"/>
                <w:noProof/>
              </w:rPr>
              <w:t xml:space="preserve">2.1 </w:t>
            </w:r>
            <w:r w:rsidR="00724ADA" w:rsidRPr="00E4191C">
              <w:rPr>
                <w:rStyle w:val="af1"/>
                <w:noProof/>
              </w:rPr>
              <w:t>信号可视化</w:t>
            </w:r>
            <w:r w:rsidR="00724ADA">
              <w:rPr>
                <w:noProof/>
                <w:webHidden/>
              </w:rPr>
              <w:tab/>
            </w:r>
            <w:r w:rsidR="00724ADA">
              <w:rPr>
                <w:noProof/>
                <w:webHidden/>
              </w:rPr>
              <w:fldChar w:fldCharType="begin"/>
            </w:r>
            <w:r w:rsidR="00724ADA">
              <w:rPr>
                <w:noProof/>
                <w:webHidden/>
              </w:rPr>
              <w:instrText xml:space="preserve"> PAGEREF _Toc132039691 \h </w:instrText>
            </w:r>
            <w:r w:rsidR="00724ADA">
              <w:rPr>
                <w:noProof/>
                <w:webHidden/>
              </w:rPr>
            </w:r>
            <w:r w:rsidR="00724ADA">
              <w:rPr>
                <w:noProof/>
                <w:webHidden/>
              </w:rPr>
              <w:fldChar w:fldCharType="separate"/>
            </w:r>
            <w:r w:rsidR="00724ADA">
              <w:rPr>
                <w:noProof/>
                <w:webHidden/>
              </w:rPr>
              <w:t>2</w:t>
            </w:r>
            <w:r w:rsidR="00724ADA">
              <w:rPr>
                <w:noProof/>
                <w:webHidden/>
              </w:rPr>
              <w:fldChar w:fldCharType="end"/>
            </w:r>
          </w:hyperlink>
        </w:p>
        <w:p w14:paraId="4CB4FE32" w14:textId="61D188D7" w:rsidR="00724ADA" w:rsidRDefault="0004364E">
          <w:pPr>
            <w:pStyle w:val="TOC2"/>
            <w:tabs>
              <w:tab w:val="right" w:leader="dot" w:pos="9061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2039692" w:history="1">
            <w:r w:rsidR="00724ADA" w:rsidRPr="00E4191C">
              <w:rPr>
                <w:rStyle w:val="af1"/>
                <w:noProof/>
              </w:rPr>
              <w:t xml:space="preserve">2.2 </w:t>
            </w:r>
            <w:r w:rsidR="00724ADA" w:rsidRPr="00E4191C">
              <w:rPr>
                <w:rStyle w:val="af1"/>
                <w:noProof/>
              </w:rPr>
              <w:t>信号预处理</w:t>
            </w:r>
            <w:r w:rsidR="00724ADA">
              <w:rPr>
                <w:noProof/>
                <w:webHidden/>
              </w:rPr>
              <w:tab/>
            </w:r>
            <w:r w:rsidR="00724ADA">
              <w:rPr>
                <w:noProof/>
                <w:webHidden/>
              </w:rPr>
              <w:fldChar w:fldCharType="begin"/>
            </w:r>
            <w:r w:rsidR="00724ADA">
              <w:rPr>
                <w:noProof/>
                <w:webHidden/>
              </w:rPr>
              <w:instrText xml:space="preserve"> PAGEREF _Toc132039692 \h </w:instrText>
            </w:r>
            <w:r w:rsidR="00724ADA">
              <w:rPr>
                <w:noProof/>
                <w:webHidden/>
              </w:rPr>
            </w:r>
            <w:r w:rsidR="00724ADA">
              <w:rPr>
                <w:noProof/>
                <w:webHidden/>
              </w:rPr>
              <w:fldChar w:fldCharType="separate"/>
            </w:r>
            <w:r w:rsidR="00724ADA">
              <w:rPr>
                <w:noProof/>
                <w:webHidden/>
              </w:rPr>
              <w:t>2</w:t>
            </w:r>
            <w:r w:rsidR="00724ADA">
              <w:rPr>
                <w:noProof/>
                <w:webHidden/>
              </w:rPr>
              <w:fldChar w:fldCharType="end"/>
            </w:r>
          </w:hyperlink>
        </w:p>
        <w:p w14:paraId="5688A499" w14:textId="2F01CD12" w:rsidR="00724ADA" w:rsidRDefault="0004364E">
          <w:pPr>
            <w:pStyle w:val="TOC1"/>
            <w:tabs>
              <w:tab w:val="right" w:leader="dot" w:pos="9061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2039693" w:history="1">
            <w:r w:rsidR="00724ADA" w:rsidRPr="00E4191C">
              <w:rPr>
                <w:rStyle w:val="af1"/>
                <w:noProof/>
              </w:rPr>
              <w:t xml:space="preserve">3 </w:t>
            </w:r>
            <w:r w:rsidR="00724ADA" w:rsidRPr="00E4191C">
              <w:rPr>
                <w:rStyle w:val="af1"/>
                <w:noProof/>
              </w:rPr>
              <w:t>特征提取</w:t>
            </w:r>
            <w:r w:rsidR="00724ADA">
              <w:rPr>
                <w:noProof/>
                <w:webHidden/>
              </w:rPr>
              <w:tab/>
            </w:r>
            <w:r w:rsidR="00724ADA">
              <w:rPr>
                <w:noProof/>
                <w:webHidden/>
              </w:rPr>
              <w:fldChar w:fldCharType="begin"/>
            </w:r>
            <w:r w:rsidR="00724ADA">
              <w:rPr>
                <w:noProof/>
                <w:webHidden/>
              </w:rPr>
              <w:instrText xml:space="preserve"> PAGEREF _Toc132039693 \h </w:instrText>
            </w:r>
            <w:r w:rsidR="00724ADA">
              <w:rPr>
                <w:noProof/>
                <w:webHidden/>
              </w:rPr>
            </w:r>
            <w:r w:rsidR="00724ADA">
              <w:rPr>
                <w:noProof/>
                <w:webHidden/>
              </w:rPr>
              <w:fldChar w:fldCharType="separate"/>
            </w:r>
            <w:r w:rsidR="00724ADA">
              <w:rPr>
                <w:noProof/>
                <w:webHidden/>
              </w:rPr>
              <w:t>3</w:t>
            </w:r>
            <w:r w:rsidR="00724ADA">
              <w:rPr>
                <w:noProof/>
                <w:webHidden/>
              </w:rPr>
              <w:fldChar w:fldCharType="end"/>
            </w:r>
          </w:hyperlink>
        </w:p>
        <w:p w14:paraId="531F52A7" w14:textId="1D8459FC" w:rsidR="00724ADA" w:rsidRDefault="0004364E">
          <w:pPr>
            <w:pStyle w:val="TOC1"/>
            <w:tabs>
              <w:tab w:val="right" w:leader="dot" w:pos="9061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2039694" w:history="1">
            <w:r w:rsidR="00724ADA" w:rsidRPr="00E4191C">
              <w:rPr>
                <w:rStyle w:val="af1"/>
                <w:noProof/>
              </w:rPr>
              <w:t xml:space="preserve">4 </w:t>
            </w:r>
            <w:r w:rsidR="00724ADA" w:rsidRPr="00E4191C">
              <w:rPr>
                <w:rStyle w:val="af1"/>
                <w:noProof/>
              </w:rPr>
              <w:t>手势分类</w:t>
            </w:r>
            <w:r w:rsidR="00724ADA">
              <w:rPr>
                <w:noProof/>
                <w:webHidden/>
              </w:rPr>
              <w:tab/>
            </w:r>
            <w:r w:rsidR="00724ADA">
              <w:rPr>
                <w:noProof/>
                <w:webHidden/>
              </w:rPr>
              <w:fldChar w:fldCharType="begin"/>
            </w:r>
            <w:r w:rsidR="00724ADA">
              <w:rPr>
                <w:noProof/>
                <w:webHidden/>
              </w:rPr>
              <w:instrText xml:space="preserve"> PAGEREF _Toc132039694 \h </w:instrText>
            </w:r>
            <w:r w:rsidR="00724ADA">
              <w:rPr>
                <w:noProof/>
                <w:webHidden/>
              </w:rPr>
            </w:r>
            <w:r w:rsidR="00724ADA">
              <w:rPr>
                <w:noProof/>
                <w:webHidden/>
              </w:rPr>
              <w:fldChar w:fldCharType="separate"/>
            </w:r>
            <w:r w:rsidR="00724ADA">
              <w:rPr>
                <w:noProof/>
                <w:webHidden/>
              </w:rPr>
              <w:t>4</w:t>
            </w:r>
            <w:r w:rsidR="00724ADA">
              <w:rPr>
                <w:noProof/>
                <w:webHidden/>
              </w:rPr>
              <w:fldChar w:fldCharType="end"/>
            </w:r>
          </w:hyperlink>
        </w:p>
        <w:p w14:paraId="73B2BF09" w14:textId="6B23F054" w:rsidR="00724ADA" w:rsidRDefault="0004364E">
          <w:pPr>
            <w:pStyle w:val="TOC1"/>
            <w:tabs>
              <w:tab w:val="right" w:leader="dot" w:pos="9061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2039695" w:history="1">
            <w:r w:rsidR="00724ADA" w:rsidRPr="00E4191C">
              <w:rPr>
                <w:rStyle w:val="af1"/>
                <w:noProof/>
              </w:rPr>
              <w:t xml:space="preserve">5 </w:t>
            </w:r>
            <w:r w:rsidR="00724ADA" w:rsidRPr="00E4191C">
              <w:rPr>
                <w:rStyle w:val="af1"/>
                <w:noProof/>
              </w:rPr>
              <w:t>结果分析</w:t>
            </w:r>
            <w:r w:rsidR="00724ADA">
              <w:rPr>
                <w:noProof/>
                <w:webHidden/>
              </w:rPr>
              <w:tab/>
            </w:r>
            <w:r w:rsidR="00724ADA">
              <w:rPr>
                <w:noProof/>
                <w:webHidden/>
              </w:rPr>
              <w:fldChar w:fldCharType="begin"/>
            </w:r>
            <w:r w:rsidR="00724ADA">
              <w:rPr>
                <w:noProof/>
                <w:webHidden/>
              </w:rPr>
              <w:instrText xml:space="preserve"> PAGEREF _Toc132039695 \h </w:instrText>
            </w:r>
            <w:r w:rsidR="00724ADA">
              <w:rPr>
                <w:noProof/>
                <w:webHidden/>
              </w:rPr>
            </w:r>
            <w:r w:rsidR="00724ADA">
              <w:rPr>
                <w:noProof/>
                <w:webHidden/>
              </w:rPr>
              <w:fldChar w:fldCharType="separate"/>
            </w:r>
            <w:r w:rsidR="00724ADA">
              <w:rPr>
                <w:noProof/>
                <w:webHidden/>
              </w:rPr>
              <w:t>5</w:t>
            </w:r>
            <w:r w:rsidR="00724ADA">
              <w:rPr>
                <w:noProof/>
                <w:webHidden/>
              </w:rPr>
              <w:fldChar w:fldCharType="end"/>
            </w:r>
          </w:hyperlink>
        </w:p>
        <w:p w14:paraId="2B57AB77" w14:textId="70BB9D77" w:rsidR="00724ADA" w:rsidRDefault="0004364E">
          <w:pPr>
            <w:pStyle w:val="TOC1"/>
            <w:tabs>
              <w:tab w:val="right" w:leader="dot" w:pos="9061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32039696" w:history="1">
            <w:r w:rsidR="00724ADA" w:rsidRPr="00E4191C">
              <w:rPr>
                <w:rStyle w:val="af1"/>
                <w:noProof/>
              </w:rPr>
              <w:t xml:space="preserve">6 </w:t>
            </w:r>
            <w:r w:rsidR="00724ADA" w:rsidRPr="00E4191C">
              <w:rPr>
                <w:rStyle w:val="af1"/>
                <w:noProof/>
              </w:rPr>
              <w:t>总结和体会</w:t>
            </w:r>
            <w:r w:rsidR="00724ADA">
              <w:rPr>
                <w:noProof/>
                <w:webHidden/>
              </w:rPr>
              <w:tab/>
            </w:r>
            <w:r w:rsidR="00724ADA">
              <w:rPr>
                <w:noProof/>
                <w:webHidden/>
              </w:rPr>
              <w:fldChar w:fldCharType="begin"/>
            </w:r>
            <w:r w:rsidR="00724ADA">
              <w:rPr>
                <w:noProof/>
                <w:webHidden/>
              </w:rPr>
              <w:instrText xml:space="preserve"> PAGEREF _Toc132039696 \h </w:instrText>
            </w:r>
            <w:r w:rsidR="00724ADA">
              <w:rPr>
                <w:noProof/>
                <w:webHidden/>
              </w:rPr>
            </w:r>
            <w:r w:rsidR="00724ADA">
              <w:rPr>
                <w:noProof/>
                <w:webHidden/>
              </w:rPr>
              <w:fldChar w:fldCharType="separate"/>
            </w:r>
            <w:r w:rsidR="00724ADA">
              <w:rPr>
                <w:noProof/>
                <w:webHidden/>
              </w:rPr>
              <w:t>6</w:t>
            </w:r>
            <w:r w:rsidR="00724ADA">
              <w:rPr>
                <w:noProof/>
                <w:webHidden/>
              </w:rPr>
              <w:fldChar w:fldCharType="end"/>
            </w:r>
          </w:hyperlink>
        </w:p>
        <w:p w14:paraId="29A753CD" w14:textId="5D59BCFC" w:rsidR="007A582C" w:rsidRDefault="007A582C" w:rsidP="004503EF">
          <w:pPr>
            <w:spacing w:line="240" w:lineRule="auto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52B16F6" w14:textId="10F19B23" w:rsidR="00544B19" w:rsidRDefault="00544B19" w:rsidP="00335464">
      <w:pPr>
        <w:ind w:firstLine="480"/>
      </w:pPr>
    </w:p>
    <w:p w14:paraId="1FD946D0" w14:textId="77777777" w:rsidR="000448DA" w:rsidRDefault="000448DA" w:rsidP="00335464">
      <w:pPr>
        <w:ind w:firstLine="480"/>
      </w:pPr>
    </w:p>
    <w:p w14:paraId="4557A021" w14:textId="10F153DE" w:rsidR="00544B19" w:rsidRDefault="00544B19" w:rsidP="00335464">
      <w:pPr>
        <w:ind w:firstLine="480"/>
        <w:sectPr w:rsidR="00544B19" w:rsidSect="00DF21B7">
          <w:headerReference w:type="default" r:id="rId15"/>
          <w:footerReference w:type="default" r:id="rId16"/>
          <w:pgSz w:w="11907" w:h="16840" w:code="9"/>
          <w:pgMar w:top="1418" w:right="1418" w:bottom="1418" w:left="1418" w:header="851" w:footer="1191" w:gutter="0"/>
          <w:pgNumType w:fmt="upperRoman" w:start="1"/>
          <w:cols w:space="425"/>
          <w:docGrid w:type="lines" w:linePitch="326"/>
        </w:sectPr>
      </w:pPr>
    </w:p>
    <w:p w14:paraId="19FF3787" w14:textId="01307FB1" w:rsidR="005B3356" w:rsidRDefault="00495C16" w:rsidP="002E68DC">
      <w:pPr>
        <w:pStyle w:val="10"/>
      </w:pPr>
      <w:bookmarkStart w:id="5" w:name="_Toc132039689"/>
      <w:r>
        <w:rPr>
          <w:rFonts w:hint="eastAsia"/>
        </w:rPr>
        <w:lastRenderedPageBreak/>
        <w:t>研究背景和意义</w:t>
      </w:r>
      <w:bookmarkEnd w:id="5"/>
    </w:p>
    <w:p w14:paraId="0F2478B8" w14:textId="34B9CC57" w:rsidR="00D742CC" w:rsidRDefault="00D742CC" w:rsidP="00D742CC">
      <w:pPr>
        <w:pStyle w:val="a"/>
      </w:pPr>
      <w:r>
        <w:rPr>
          <w:rFonts w:hint="eastAsia"/>
        </w:rPr>
        <w:t>研究背景</w:t>
      </w:r>
    </w:p>
    <w:p w14:paraId="13455F60" w14:textId="4CA91F59" w:rsidR="005162F1" w:rsidRDefault="00FA2FBA" w:rsidP="009E4912">
      <w:pPr>
        <w:ind w:firstLine="480"/>
      </w:pPr>
      <w:r>
        <w:rPr>
          <w:rFonts w:hint="eastAsia"/>
        </w:rPr>
        <w:t>图要有图号和图名，表要有表号和表名</w:t>
      </w:r>
      <w:r w:rsidR="005162F1">
        <w:rPr>
          <w:rFonts w:hint="eastAsia"/>
        </w:rPr>
        <w:t>，公式要有编号。</w:t>
      </w:r>
    </w:p>
    <w:p w14:paraId="6D6D202B" w14:textId="046EE657" w:rsidR="00884066" w:rsidRDefault="00AF3718" w:rsidP="00BE6D3D">
      <w:pPr>
        <w:ind w:firstLine="48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图</w:t>
      </w:r>
      <w:r w:rsidR="00BE6D3D">
        <w:rPr>
          <w:rFonts w:hint="eastAsia"/>
        </w:rPr>
        <w:t>无法</w:t>
      </w:r>
      <w:proofErr w:type="gramEnd"/>
      <w:r w:rsidR="00BE6D3D">
        <w:rPr>
          <w:rFonts w:hint="eastAsia"/>
        </w:rPr>
        <w:t>全部显示，则选中图片，然后修改行间距为单</w:t>
      </w:r>
      <w:proofErr w:type="gramStart"/>
      <w:r w:rsidR="00BE6D3D">
        <w:rPr>
          <w:rFonts w:hint="eastAsia"/>
        </w:rPr>
        <w:t>倍</w:t>
      </w:r>
      <w:proofErr w:type="gramEnd"/>
      <w:r w:rsidR="00BE6D3D">
        <w:rPr>
          <w:rFonts w:hint="eastAsia"/>
        </w:rPr>
        <w:t>行距。</w:t>
      </w:r>
    </w:p>
    <w:p w14:paraId="2DCC8EC9" w14:textId="0FBA4494" w:rsidR="00884066" w:rsidRDefault="00955040" w:rsidP="00D742CC">
      <w:pPr>
        <w:pStyle w:val="af3"/>
      </w:pPr>
      <w:r w:rsidRPr="00D742CC">
        <w:object w:dxaOrig="2020" w:dyaOrig="660" w14:anchorId="1B8E7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33pt" o:ole="">
            <v:imagedata r:id="rId17" o:title=""/>
          </v:shape>
          <o:OLEObject Type="Embed" ProgID="Equation.DSMT4" ShapeID="_x0000_i1025" DrawAspect="Content" ObjectID="_1742830900" r:id="rId18"/>
        </w:object>
      </w:r>
      <w:r w:rsidR="00884066">
        <w:t xml:space="preserve">                           </w:t>
      </w:r>
      <w:r w:rsidR="00884066">
        <w:rPr>
          <w:rFonts w:hint="eastAsia"/>
        </w:rPr>
        <w:t>（</w:t>
      </w:r>
      <w:r w:rsidR="00884066">
        <w:t>1.1</w:t>
      </w:r>
      <w:r w:rsidR="00884066">
        <w:rPr>
          <w:rFonts w:hint="eastAsia"/>
        </w:rPr>
        <w:t>）</w:t>
      </w:r>
    </w:p>
    <w:p w14:paraId="7E1D2ED2" w14:textId="31E34A4A" w:rsidR="008E1407" w:rsidRDefault="00D100CD" w:rsidP="00D742CC">
      <w:pPr>
        <w:pStyle w:val="ac"/>
        <w:rPr>
          <w:rFonts w:ascii="宋体" w:hAnsi="宋体"/>
          <w:sz w:val="28"/>
          <w:szCs w:val="28"/>
        </w:rPr>
      </w:pPr>
      <w:r w:rsidRPr="00D742CC">
        <w:rPr>
          <w:noProof/>
        </w:rPr>
        <w:drawing>
          <wp:inline distT="0" distB="0" distL="0" distR="0" wp14:anchorId="52078EE5" wp14:editId="0701C5E8">
            <wp:extent cx="2914650" cy="2257425"/>
            <wp:effectExtent l="0" t="0" r="0" b="9525"/>
            <wp:docPr id="2" name="图片 2" descr="常压气氛烧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常压气氛烧结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D33E" w14:textId="2665B4A9" w:rsidR="00D100CD" w:rsidRPr="00D742CC" w:rsidRDefault="00D100CD" w:rsidP="00D742CC">
      <w:pPr>
        <w:pStyle w:val="ac"/>
      </w:pPr>
      <w:r w:rsidRPr="00D742CC">
        <w:rPr>
          <w:rFonts w:hint="eastAsia"/>
        </w:rPr>
        <w:t>图</w:t>
      </w:r>
      <w:r w:rsidRPr="00D742CC">
        <w:t xml:space="preserve">1.1 </w:t>
      </w:r>
      <w:r w:rsidRPr="00D742CC">
        <w:rPr>
          <w:rFonts w:hint="eastAsia"/>
        </w:rPr>
        <w:t>烧结曲线</w:t>
      </w:r>
    </w:p>
    <w:p w14:paraId="26D08A7E" w14:textId="295DC81C" w:rsidR="00957274" w:rsidRDefault="00957274" w:rsidP="00D100CD">
      <w:pPr>
        <w:pStyle w:val="ac"/>
        <w:rPr>
          <w:kern w:val="0"/>
          <w:szCs w:val="21"/>
        </w:rPr>
      </w:pPr>
    </w:p>
    <w:p w14:paraId="0DD2A6D4" w14:textId="30140045" w:rsidR="00957274" w:rsidRPr="005A2027" w:rsidRDefault="00957274" w:rsidP="00D742CC">
      <w:pPr>
        <w:pStyle w:val="ac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.1 XXX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023"/>
        <w:gridCol w:w="3024"/>
        <w:gridCol w:w="3024"/>
      </w:tblGrid>
      <w:tr w:rsidR="0056542D" w:rsidRPr="0056542D" w14:paraId="60D9B5EC" w14:textId="77777777" w:rsidTr="00565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3" w:type="dxa"/>
          </w:tcPr>
          <w:p w14:paraId="3466FF6B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6E617E11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2D2E35FB" w14:textId="77777777" w:rsidR="0056542D" w:rsidRPr="0056542D" w:rsidRDefault="0056542D" w:rsidP="0056542D">
            <w:pPr>
              <w:pStyle w:val="ac"/>
            </w:pPr>
          </w:p>
        </w:tc>
      </w:tr>
      <w:tr w:rsidR="0056542D" w:rsidRPr="0056542D" w14:paraId="25466744" w14:textId="77777777" w:rsidTr="0056542D">
        <w:tc>
          <w:tcPr>
            <w:tcW w:w="3023" w:type="dxa"/>
          </w:tcPr>
          <w:p w14:paraId="1B25137A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7868E2A5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6ACBBE0A" w14:textId="77777777" w:rsidR="0056542D" w:rsidRPr="0056542D" w:rsidRDefault="0056542D" w:rsidP="0056542D">
            <w:pPr>
              <w:pStyle w:val="ac"/>
            </w:pPr>
          </w:p>
        </w:tc>
      </w:tr>
      <w:tr w:rsidR="0056542D" w:rsidRPr="0056542D" w14:paraId="1775BE24" w14:textId="77777777" w:rsidTr="0056542D">
        <w:tc>
          <w:tcPr>
            <w:tcW w:w="3023" w:type="dxa"/>
          </w:tcPr>
          <w:p w14:paraId="18F46942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7376BC60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2D259FF1" w14:textId="77777777" w:rsidR="0056542D" w:rsidRPr="0056542D" w:rsidRDefault="0056542D" w:rsidP="0056542D">
            <w:pPr>
              <w:pStyle w:val="ac"/>
            </w:pPr>
          </w:p>
        </w:tc>
      </w:tr>
      <w:tr w:rsidR="0056542D" w:rsidRPr="0056542D" w14:paraId="4F59C6CA" w14:textId="77777777" w:rsidTr="0056542D">
        <w:tc>
          <w:tcPr>
            <w:tcW w:w="3023" w:type="dxa"/>
          </w:tcPr>
          <w:p w14:paraId="1B0C1989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3A3C67EC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3A6BA9B1" w14:textId="77777777" w:rsidR="0056542D" w:rsidRPr="0056542D" w:rsidRDefault="0056542D" w:rsidP="0056542D">
            <w:pPr>
              <w:pStyle w:val="ac"/>
            </w:pPr>
          </w:p>
        </w:tc>
      </w:tr>
      <w:tr w:rsidR="0056542D" w:rsidRPr="0056542D" w14:paraId="2F423F35" w14:textId="77777777" w:rsidTr="0056542D">
        <w:tc>
          <w:tcPr>
            <w:tcW w:w="3023" w:type="dxa"/>
          </w:tcPr>
          <w:p w14:paraId="422C04E8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2DC503BC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7A2D19C3" w14:textId="77777777" w:rsidR="0056542D" w:rsidRPr="0056542D" w:rsidRDefault="0056542D" w:rsidP="0056542D">
            <w:pPr>
              <w:pStyle w:val="ac"/>
            </w:pPr>
          </w:p>
        </w:tc>
      </w:tr>
      <w:tr w:rsidR="0056542D" w:rsidRPr="0056542D" w14:paraId="14A22FD3" w14:textId="77777777" w:rsidTr="0056542D">
        <w:tc>
          <w:tcPr>
            <w:tcW w:w="3023" w:type="dxa"/>
          </w:tcPr>
          <w:p w14:paraId="1B7FA75A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0B43EC09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47C2BB8F" w14:textId="77777777" w:rsidR="0056542D" w:rsidRPr="0056542D" w:rsidRDefault="0056542D" w:rsidP="0056542D">
            <w:pPr>
              <w:pStyle w:val="ac"/>
            </w:pPr>
          </w:p>
        </w:tc>
      </w:tr>
      <w:tr w:rsidR="0056542D" w:rsidRPr="0056542D" w14:paraId="02A0124D" w14:textId="77777777" w:rsidTr="0056542D">
        <w:tc>
          <w:tcPr>
            <w:tcW w:w="3023" w:type="dxa"/>
          </w:tcPr>
          <w:p w14:paraId="2D116115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0EC63BA6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65EAFAB0" w14:textId="77777777" w:rsidR="0056542D" w:rsidRPr="0056542D" w:rsidRDefault="0056542D" w:rsidP="0056542D">
            <w:pPr>
              <w:pStyle w:val="ac"/>
            </w:pPr>
          </w:p>
        </w:tc>
      </w:tr>
      <w:tr w:rsidR="0056542D" w:rsidRPr="0056542D" w14:paraId="7236A68F" w14:textId="77777777" w:rsidTr="0056542D">
        <w:tc>
          <w:tcPr>
            <w:tcW w:w="3023" w:type="dxa"/>
          </w:tcPr>
          <w:p w14:paraId="51EAB7B6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3496B39C" w14:textId="77777777" w:rsidR="0056542D" w:rsidRPr="0056542D" w:rsidRDefault="0056542D" w:rsidP="0056542D">
            <w:pPr>
              <w:pStyle w:val="ac"/>
            </w:pPr>
          </w:p>
        </w:tc>
        <w:tc>
          <w:tcPr>
            <w:tcW w:w="3024" w:type="dxa"/>
          </w:tcPr>
          <w:p w14:paraId="14754722" w14:textId="77777777" w:rsidR="0056542D" w:rsidRPr="0056542D" w:rsidRDefault="0056542D" w:rsidP="0056542D">
            <w:pPr>
              <w:pStyle w:val="ac"/>
            </w:pPr>
          </w:p>
        </w:tc>
      </w:tr>
    </w:tbl>
    <w:p w14:paraId="456C2388" w14:textId="64BF6C9E" w:rsidR="00A106C3" w:rsidRDefault="00A106C3" w:rsidP="00E12244">
      <w:pPr>
        <w:ind w:firstLine="480"/>
      </w:pPr>
    </w:p>
    <w:p w14:paraId="1EB6CB2F" w14:textId="77777777" w:rsidR="00E12244" w:rsidRDefault="00E12244" w:rsidP="00E12244">
      <w:pPr>
        <w:ind w:firstLine="480"/>
      </w:pPr>
    </w:p>
    <w:p w14:paraId="5D13E99D" w14:textId="77777777" w:rsidR="00D742CC" w:rsidRDefault="00D742CC" w:rsidP="00E12244">
      <w:pPr>
        <w:ind w:firstLine="480"/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535"/>
        <w:gridCol w:w="4536"/>
      </w:tblGrid>
      <w:tr w:rsidR="00D742CC" w14:paraId="4E1E3F00" w14:textId="77777777" w:rsidTr="00D74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dxa"/>
          </w:tcPr>
          <w:p w14:paraId="07E62D4F" w14:textId="77777777" w:rsidR="00D742CC" w:rsidRDefault="00D742CC" w:rsidP="00D742CC">
            <w:pPr>
              <w:pStyle w:val="ac"/>
            </w:pPr>
          </w:p>
        </w:tc>
        <w:tc>
          <w:tcPr>
            <w:tcW w:w="4536" w:type="dxa"/>
          </w:tcPr>
          <w:p w14:paraId="2464E7D3" w14:textId="77777777" w:rsidR="00D742CC" w:rsidRDefault="00D742CC" w:rsidP="00D742CC">
            <w:pPr>
              <w:pStyle w:val="ac"/>
            </w:pPr>
          </w:p>
        </w:tc>
      </w:tr>
      <w:tr w:rsidR="00D742CC" w14:paraId="3D2D0A77" w14:textId="77777777" w:rsidTr="00D742CC">
        <w:tc>
          <w:tcPr>
            <w:tcW w:w="4535" w:type="dxa"/>
          </w:tcPr>
          <w:p w14:paraId="7963C96C" w14:textId="77777777" w:rsidR="00D742CC" w:rsidRDefault="00D742CC" w:rsidP="00D742CC">
            <w:pPr>
              <w:pStyle w:val="ac"/>
            </w:pPr>
          </w:p>
        </w:tc>
        <w:tc>
          <w:tcPr>
            <w:tcW w:w="4536" w:type="dxa"/>
          </w:tcPr>
          <w:p w14:paraId="0433400E" w14:textId="77777777" w:rsidR="00D742CC" w:rsidRDefault="00D742CC" w:rsidP="00D742CC">
            <w:pPr>
              <w:pStyle w:val="ac"/>
            </w:pPr>
          </w:p>
        </w:tc>
      </w:tr>
      <w:tr w:rsidR="00D742CC" w14:paraId="783634BB" w14:textId="77777777" w:rsidTr="00D742CC">
        <w:tc>
          <w:tcPr>
            <w:tcW w:w="4535" w:type="dxa"/>
          </w:tcPr>
          <w:p w14:paraId="03F7459C" w14:textId="77777777" w:rsidR="00D742CC" w:rsidRDefault="00D742CC" w:rsidP="00D742CC">
            <w:pPr>
              <w:pStyle w:val="ac"/>
            </w:pPr>
          </w:p>
        </w:tc>
        <w:tc>
          <w:tcPr>
            <w:tcW w:w="4536" w:type="dxa"/>
          </w:tcPr>
          <w:p w14:paraId="40362500" w14:textId="77777777" w:rsidR="00D742CC" w:rsidRDefault="00D742CC" w:rsidP="00D742CC">
            <w:pPr>
              <w:pStyle w:val="ac"/>
            </w:pPr>
          </w:p>
        </w:tc>
      </w:tr>
    </w:tbl>
    <w:p w14:paraId="7BCDB9BC" w14:textId="77777777" w:rsidR="00D742CC" w:rsidRPr="005162F1" w:rsidRDefault="00D742CC" w:rsidP="00E12244">
      <w:pPr>
        <w:ind w:firstLine="480"/>
      </w:pPr>
    </w:p>
    <w:p w14:paraId="66FFD382" w14:textId="70E41DBF" w:rsidR="000F2F68" w:rsidRDefault="000F2F68" w:rsidP="00871983">
      <w:pPr>
        <w:ind w:firstLine="480"/>
      </w:pPr>
      <w:r>
        <w:br w:type="page"/>
      </w:r>
    </w:p>
    <w:p w14:paraId="799D171E" w14:textId="357D723D" w:rsidR="002E68DC" w:rsidRDefault="005C1807" w:rsidP="00213B82">
      <w:pPr>
        <w:pStyle w:val="10"/>
      </w:pPr>
      <w:bookmarkStart w:id="6" w:name="_Toc132039690"/>
      <w:proofErr w:type="gramStart"/>
      <w:r>
        <w:rPr>
          <w:rFonts w:hint="eastAsia"/>
        </w:rPr>
        <w:lastRenderedPageBreak/>
        <w:t>肌</w:t>
      </w:r>
      <w:proofErr w:type="gramEnd"/>
      <w:r>
        <w:rPr>
          <w:rFonts w:hint="eastAsia"/>
        </w:rPr>
        <w:t>电信号预处理</w:t>
      </w:r>
      <w:bookmarkEnd w:id="6"/>
    </w:p>
    <w:p w14:paraId="251CD149" w14:textId="647420A8" w:rsidR="002E68DC" w:rsidRDefault="001519F9" w:rsidP="00894B4F">
      <w:pPr>
        <w:pStyle w:val="a"/>
      </w:pPr>
      <w:bookmarkStart w:id="7" w:name="_Toc132039691"/>
      <w:r>
        <w:rPr>
          <w:rFonts w:hint="eastAsia"/>
        </w:rPr>
        <w:t>信号可视化</w:t>
      </w:r>
      <w:bookmarkEnd w:id="7"/>
    </w:p>
    <w:p w14:paraId="5615BE52" w14:textId="77777777" w:rsidR="00F75FCC" w:rsidRPr="00F75FCC" w:rsidRDefault="00F75FCC" w:rsidP="00F75FCC">
      <w:pPr>
        <w:ind w:firstLine="480"/>
      </w:pPr>
    </w:p>
    <w:p w14:paraId="7C1D213A" w14:textId="4A728B84" w:rsidR="001519F9" w:rsidRDefault="004B77A4" w:rsidP="001519F9">
      <w:pPr>
        <w:pStyle w:val="a"/>
      </w:pPr>
      <w:bookmarkStart w:id="8" w:name="_Toc132039692"/>
      <w:r>
        <w:rPr>
          <w:rFonts w:hint="eastAsia"/>
        </w:rPr>
        <w:t>信号预处理</w:t>
      </w:r>
      <w:bookmarkEnd w:id="8"/>
    </w:p>
    <w:p w14:paraId="275F28F6" w14:textId="77777777" w:rsidR="00BD5878" w:rsidRPr="00BD5878" w:rsidRDefault="00BD5878" w:rsidP="00BD5878">
      <w:pPr>
        <w:ind w:firstLine="480"/>
      </w:pPr>
    </w:p>
    <w:p w14:paraId="5AE0EA78" w14:textId="24DEFC31" w:rsidR="000F2F68" w:rsidRDefault="000F2F68" w:rsidP="001519F9">
      <w:pPr>
        <w:ind w:firstLine="480"/>
      </w:pPr>
      <w:r>
        <w:br w:type="page"/>
      </w:r>
    </w:p>
    <w:p w14:paraId="509D1924" w14:textId="0ED209EB" w:rsidR="002E68DC" w:rsidRDefault="0025453B" w:rsidP="002E68DC">
      <w:pPr>
        <w:pStyle w:val="10"/>
      </w:pPr>
      <w:bookmarkStart w:id="9" w:name="_Toc132039693"/>
      <w:r>
        <w:rPr>
          <w:rFonts w:hint="eastAsia"/>
        </w:rPr>
        <w:lastRenderedPageBreak/>
        <w:t>特征提取</w:t>
      </w:r>
      <w:bookmarkEnd w:id="9"/>
    </w:p>
    <w:p w14:paraId="2AD33458" w14:textId="12586186" w:rsidR="00ED2AED" w:rsidRDefault="00ED2AED" w:rsidP="00ED2AED">
      <w:pPr>
        <w:ind w:firstLine="480"/>
      </w:pPr>
    </w:p>
    <w:p w14:paraId="63A20202" w14:textId="0A4A46DC" w:rsidR="000F2F68" w:rsidRDefault="000F2F68" w:rsidP="00ED2AED">
      <w:pPr>
        <w:ind w:firstLine="480"/>
      </w:pPr>
      <w:r>
        <w:br w:type="page"/>
      </w:r>
    </w:p>
    <w:p w14:paraId="4BE57188" w14:textId="68A75B10" w:rsidR="002E68DC" w:rsidRDefault="0025453B" w:rsidP="002E68DC">
      <w:pPr>
        <w:pStyle w:val="10"/>
      </w:pPr>
      <w:bookmarkStart w:id="10" w:name="_Toc132039694"/>
      <w:r>
        <w:rPr>
          <w:rFonts w:hint="eastAsia"/>
        </w:rPr>
        <w:lastRenderedPageBreak/>
        <w:t>手势分类</w:t>
      </w:r>
      <w:bookmarkEnd w:id="10"/>
    </w:p>
    <w:p w14:paraId="2F386DAA" w14:textId="2A93E49C" w:rsidR="000F2F68" w:rsidRDefault="000F2F68" w:rsidP="002E68DC">
      <w:pPr>
        <w:ind w:firstLine="480"/>
      </w:pPr>
      <w:r>
        <w:br w:type="page"/>
      </w:r>
    </w:p>
    <w:p w14:paraId="34AA57F7" w14:textId="1838F3AE" w:rsidR="002E68DC" w:rsidRDefault="00ED2AED" w:rsidP="002E68DC">
      <w:pPr>
        <w:pStyle w:val="10"/>
      </w:pPr>
      <w:bookmarkStart w:id="11" w:name="_Toc132039695"/>
      <w:r>
        <w:rPr>
          <w:rFonts w:hint="eastAsia"/>
        </w:rPr>
        <w:lastRenderedPageBreak/>
        <w:t>结果</w:t>
      </w:r>
      <w:r w:rsidR="007968F3">
        <w:rPr>
          <w:rFonts w:hint="eastAsia"/>
        </w:rPr>
        <w:t>分析</w:t>
      </w:r>
      <w:bookmarkEnd w:id="11"/>
    </w:p>
    <w:p w14:paraId="6715D592" w14:textId="4A2E9B57" w:rsidR="000F2F68" w:rsidRDefault="000F2F68" w:rsidP="002E68DC">
      <w:pPr>
        <w:ind w:firstLine="480"/>
      </w:pPr>
      <w:r>
        <w:br w:type="page"/>
      </w:r>
    </w:p>
    <w:p w14:paraId="1D9E556C" w14:textId="1BADFAA2" w:rsidR="002E68DC" w:rsidRDefault="00B24727" w:rsidP="002E68DC">
      <w:pPr>
        <w:pStyle w:val="10"/>
      </w:pPr>
      <w:bookmarkStart w:id="12" w:name="_Toc132039696"/>
      <w:r>
        <w:rPr>
          <w:rFonts w:hint="eastAsia"/>
        </w:rPr>
        <w:lastRenderedPageBreak/>
        <w:t>总结和体会</w:t>
      </w:r>
      <w:bookmarkEnd w:id="12"/>
    </w:p>
    <w:p w14:paraId="513DD807" w14:textId="4C956187" w:rsidR="002E68DC" w:rsidRDefault="002E68DC" w:rsidP="002E68DC">
      <w:pPr>
        <w:ind w:firstLine="480"/>
      </w:pPr>
    </w:p>
    <w:sectPr w:rsidR="002E68DC" w:rsidSect="00DF21B7">
      <w:headerReference w:type="default" r:id="rId20"/>
      <w:footerReference w:type="default" r:id="rId21"/>
      <w:pgSz w:w="11907" w:h="16840" w:code="9"/>
      <w:pgMar w:top="1418" w:right="1418" w:bottom="1418" w:left="1418" w:header="851" w:footer="1191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60379" w14:textId="77777777" w:rsidR="000311B2" w:rsidRDefault="000311B2">
      <w:pPr>
        <w:ind w:firstLine="480"/>
      </w:pPr>
      <w:r>
        <w:separator/>
      </w:r>
    </w:p>
  </w:endnote>
  <w:endnote w:type="continuationSeparator" w:id="0">
    <w:p w14:paraId="39DDBE05" w14:textId="77777777" w:rsidR="000311B2" w:rsidRDefault="000311B2">
      <w:pPr>
        <w:ind w:firstLine="480"/>
      </w:pPr>
      <w:r>
        <w:continuationSeparator/>
      </w:r>
    </w:p>
  </w:endnote>
  <w:endnote w:type="continuationNotice" w:id="1">
    <w:p w14:paraId="5A801DF4" w14:textId="77777777" w:rsidR="000311B2" w:rsidRDefault="000311B2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方正大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9D1F" w14:textId="77777777" w:rsidR="00861FFE" w:rsidRDefault="00861FF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12A5" w14:textId="277284E1" w:rsidR="00D2058E" w:rsidRDefault="00D2058E" w:rsidP="00B5192D">
    <w:pPr>
      <w:pStyle w:val="a8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92A4" w14:textId="77777777" w:rsidR="00861FFE" w:rsidRDefault="00861FFE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138474"/>
      <w:docPartObj>
        <w:docPartGallery w:val="Page Numbers (Bottom of Page)"/>
        <w:docPartUnique/>
      </w:docPartObj>
    </w:sdtPr>
    <w:sdtEndPr/>
    <w:sdtContent>
      <w:p w14:paraId="13D57A16" w14:textId="03B0B7AF" w:rsidR="007E6A5F" w:rsidRDefault="007E6A5F">
        <w:pPr>
          <w:pStyle w:val="a8"/>
          <w:spacing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4FD1" w14:textId="77777777" w:rsidR="002F12EA" w:rsidRDefault="002F12EA" w:rsidP="00B5192D">
    <w:pPr>
      <w:pStyle w:val="a8"/>
      <w:ind w:firstLine="360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2FBB" w14:textId="77777777" w:rsidR="000311B2" w:rsidRDefault="000311B2">
      <w:pPr>
        <w:ind w:firstLine="480"/>
      </w:pPr>
      <w:r>
        <w:separator/>
      </w:r>
    </w:p>
  </w:footnote>
  <w:footnote w:type="continuationSeparator" w:id="0">
    <w:p w14:paraId="7912D561" w14:textId="77777777" w:rsidR="000311B2" w:rsidRDefault="000311B2">
      <w:pPr>
        <w:ind w:firstLine="480"/>
      </w:pPr>
      <w:r>
        <w:continuationSeparator/>
      </w:r>
    </w:p>
  </w:footnote>
  <w:footnote w:type="continuationNotice" w:id="1">
    <w:p w14:paraId="6C95C1C3" w14:textId="77777777" w:rsidR="000311B2" w:rsidRDefault="000311B2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78531" w14:textId="77777777" w:rsidR="00861FFE" w:rsidRDefault="00861FF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F7A0" w14:textId="289387CE" w:rsidR="00861FFE" w:rsidRPr="001C0D20" w:rsidRDefault="00861FFE" w:rsidP="001C0D20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FC7E" w14:textId="77777777" w:rsidR="00861FFE" w:rsidRDefault="00861FFE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07A92" w14:textId="40F32566" w:rsidR="001C0D20" w:rsidRDefault="002F12EA" w:rsidP="00861FFE">
    <w:pPr>
      <w:pStyle w:val="a7"/>
      <w:spacing w:line="240" w:lineRule="auto"/>
      <w:ind w:firstLineChars="0" w:firstLine="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D097B" w14:textId="04899B4B" w:rsidR="002F12EA" w:rsidRDefault="009173C0" w:rsidP="00861FFE">
    <w:pPr>
      <w:pStyle w:val="a7"/>
      <w:spacing w:line="240" w:lineRule="auto"/>
      <w:ind w:firstLineChars="0" w:firstLine="0"/>
    </w:pPr>
    <w:r>
      <w:rPr>
        <w:rFonts w:hint="eastAsia"/>
      </w:rPr>
      <w:t>《人工智能》期末报告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749"/>
    <w:multiLevelType w:val="hybridMultilevel"/>
    <w:tmpl w:val="E00A5A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746CF2"/>
    <w:multiLevelType w:val="multilevel"/>
    <w:tmpl w:val="F7A05B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6433B01"/>
    <w:multiLevelType w:val="hybridMultilevel"/>
    <w:tmpl w:val="C1208C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CE128A6"/>
    <w:multiLevelType w:val="hybridMultilevel"/>
    <w:tmpl w:val="2E76DA7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E83811"/>
    <w:multiLevelType w:val="hybridMultilevel"/>
    <w:tmpl w:val="21062B7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DC7214F"/>
    <w:multiLevelType w:val="hybridMultilevel"/>
    <w:tmpl w:val="E28A685C"/>
    <w:lvl w:ilvl="0" w:tplc="0CCA0B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9374E05"/>
    <w:multiLevelType w:val="hybridMultilevel"/>
    <w:tmpl w:val="D83E41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725302"/>
    <w:multiLevelType w:val="hybridMultilevel"/>
    <w:tmpl w:val="5E707D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FF4245"/>
    <w:multiLevelType w:val="hybridMultilevel"/>
    <w:tmpl w:val="1F7A00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5A0F19"/>
    <w:multiLevelType w:val="multilevel"/>
    <w:tmpl w:val="E0E0A8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0A40DB0"/>
    <w:multiLevelType w:val="hybridMultilevel"/>
    <w:tmpl w:val="38C401D6"/>
    <w:lvl w:ilvl="0" w:tplc="080CFF8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1AE735F"/>
    <w:multiLevelType w:val="multilevel"/>
    <w:tmpl w:val="F7A05B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2E5117B"/>
    <w:multiLevelType w:val="hybridMultilevel"/>
    <w:tmpl w:val="CB4A54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6492965"/>
    <w:multiLevelType w:val="multilevel"/>
    <w:tmpl w:val="B076419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C790B68"/>
    <w:multiLevelType w:val="hybridMultilevel"/>
    <w:tmpl w:val="69A68F88"/>
    <w:lvl w:ilvl="0" w:tplc="04090019">
      <w:start w:val="1"/>
      <w:numFmt w:val="lowerLetter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4B45525"/>
    <w:multiLevelType w:val="multilevel"/>
    <w:tmpl w:val="F9A27212"/>
    <w:lvl w:ilvl="0">
      <w:start w:val="1"/>
      <w:numFmt w:val="decimal"/>
      <w:pStyle w:val="1"/>
      <w:suff w:val="space"/>
      <w:lvlText w:val="%1  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suff w:val="space"/>
      <w:lvlText w:val="%1.%2  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 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68A278B"/>
    <w:multiLevelType w:val="hybridMultilevel"/>
    <w:tmpl w:val="0C30F47E"/>
    <w:lvl w:ilvl="0" w:tplc="65F01272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E554E0"/>
    <w:multiLevelType w:val="hybridMultilevel"/>
    <w:tmpl w:val="CFEC0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0A15C20"/>
    <w:multiLevelType w:val="hybridMultilevel"/>
    <w:tmpl w:val="E864C8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B144D2"/>
    <w:multiLevelType w:val="hybridMultilevel"/>
    <w:tmpl w:val="53F6950A"/>
    <w:lvl w:ilvl="0" w:tplc="3B44F09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3B81838"/>
    <w:multiLevelType w:val="multilevel"/>
    <w:tmpl w:val="78421910"/>
    <w:lvl w:ilvl="0">
      <w:start w:val="1"/>
      <w:numFmt w:val="decimal"/>
      <w:pStyle w:val="10"/>
      <w:suff w:val="space"/>
      <w:lvlText w:val="%1 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pStyle w:val="a"/>
      <w:suff w:val="space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a0"/>
      <w:suff w:val="space"/>
      <w:lvlText w:val="%1.%2.%3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66E2189"/>
    <w:multiLevelType w:val="multilevel"/>
    <w:tmpl w:val="CE9A783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BA37075"/>
    <w:multiLevelType w:val="hybridMultilevel"/>
    <w:tmpl w:val="FBA0D8C2"/>
    <w:lvl w:ilvl="0" w:tplc="758E4DCC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F75C13"/>
    <w:multiLevelType w:val="hybridMultilevel"/>
    <w:tmpl w:val="21ECCF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E542A5F"/>
    <w:multiLevelType w:val="hybridMultilevel"/>
    <w:tmpl w:val="5C1E48FC"/>
    <w:lvl w:ilvl="0" w:tplc="46489DA6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6"/>
  </w:num>
  <w:num w:numId="5">
    <w:abstractNumId w:val="13"/>
  </w:num>
  <w:num w:numId="6">
    <w:abstractNumId w:val="21"/>
  </w:num>
  <w:num w:numId="7">
    <w:abstractNumId w:val="15"/>
  </w:num>
  <w:num w:numId="8">
    <w:abstractNumId w:val="11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3"/>
  </w:num>
  <w:num w:numId="12">
    <w:abstractNumId w:val="22"/>
  </w:num>
  <w:num w:numId="13">
    <w:abstractNumId w:val="6"/>
  </w:num>
  <w:num w:numId="14">
    <w:abstractNumId w:val="0"/>
  </w:num>
  <w:num w:numId="15">
    <w:abstractNumId w:val="2"/>
  </w:num>
  <w:num w:numId="16">
    <w:abstractNumId w:val="3"/>
  </w:num>
  <w:num w:numId="17">
    <w:abstractNumId w:val="18"/>
  </w:num>
  <w:num w:numId="18">
    <w:abstractNumId w:val="20"/>
  </w:num>
  <w:num w:numId="19">
    <w:abstractNumId w:val="17"/>
  </w:num>
  <w:num w:numId="20">
    <w:abstractNumId w:val="1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4"/>
  </w:num>
  <w:num w:numId="24">
    <w:abstractNumId w:val="14"/>
  </w:num>
  <w:num w:numId="25">
    <w:abstractNumId w:val="19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geebinf modified by zz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2xt90wpp2e2se5sa1p02x7ras0rtrevrdf&quot;&gt;基于表面肌电信号的分类识别技术研究&lt;record-ids&gt;&lt;item&gt;10&lt;/item&gt;&lt;item&gt;13&lt;/item&gt;&lt;item&gt;15&lt;/item&gt;&lt;item&gt;43&lt;/item&gt;&lt;item&gt;45&lt;/item&gt;&lt;item&gt;46&lt;/item&gt;&lt;item&gt;47&lt;/item&gt;&lt;item&gt;48&lt;/item&gt;&lt;item&gt;49&lt;/item&gt;&lt;item&gt;50&lt;/item&gt;&lt;item&gt;51&lt;/item&gt;&lt;item&gt;52&lt;/item&gt;&lt;item&gt;54&lt;/item&gt;&lt;item&gt;55&lt;/item&gt;&lt;item&gt;56&lt;/item&gt;&lt;item&gt;57&lt;/item&gt;&lt;item&gt;59&lt;/item&gt;&lt;item&gt;60&lt;/item&gt;&lt;item&gt;68&lt;/item&gt;&lt;item&gt;70&lt;/item&gt;&lt;item&gt;71&lt;/item&gt;&lt;item&gt;72&lt;/item&gt;&lt;item&gt;73&lt;/item&gt;&lt;item&gt;75&lt;/item&gt;&lt;item&gt;76&lt;/item&gt;&lt;item&gt;77&lt;/item&gt;&lt;item&gt;78&lt;/item&gt;&lt;item&gt;102&lt;/item&gt;&lt;item&gt;103&lt;/item&gt;&lt;item&gt;104&lt;/item&gt;&lt;item&gt;106&lt;/item&gt;&lt;item&gt;107&lt;/item&gt;&lt;item&gt;108&lt;/item&gt;&lt;item&gt;109&lt;/item&gt;&lt;item&gt;110&lt;/item&gt;&lt;item&gt;111&lt;/item&gt;&lt;item&gt;113&lt;/item&gt;&lt;item&gt;114&lt;/item&gt;&lt;item&gt;115&lt;/item&gt;&lt;item&gt;117&lt;/item&gt;&lt;item&gt;118&lt;/item&gt;&lt;item&gt;119&lt;/item&gt;&lt;item&gt;120&lt;/item&gt;&lt;item&gt;122&lt;/item&gt;&lt;/record-ids&gt;&lt;/item&gt;&lt;/Libraries&gt;"/>
  </w:docVars>
  <w:rsids>
    <w:rsidRoot w:val="004A6B28"/>
    <w:rsid w:val="000004DD"/>
    <w:rsid w:val="00000F6E"/>
    <w:rsid w:val="00002BA8"/>
    <w:rsid w:val="000030FC"/>
    <w:rsid w:val="000035A0"/>
    <w:rsid w:val="000065E0"/>
    <w:rsid w:val="0000675C"/>
    <w:rsid w:val="00006BDD"/>
    <w:rsid w:val="000072A0"/>
    <w:rsid w:val="00011F7A"/>
    <w:rsid w:val="00017670"/>
    <w:rsid w:val="00023D44"/>
    <w:rsid w:val="00024F22"/>
    <w:rsid w:val="00026F8F"/>
    <w:rsid w:val="00027FF3"/>
    <w:rsid w:val="000311B2"/>
    <w:rsid w:val="00031AEB"/>
    <w:rsid w:val="0003740B"/>
    <w:rsid w:val="00037A73"/>
    <w:rsid w:val="00041C35"/>
    <w:rsid w:val="0004232B"/>
    <w:rsid w:val="00042463"/>
    <w:rsid w:val="0004364E"/>
    <w:rsid w:val="000443DD"/>
    <w:rsid w:val="000448DA"/>
    <w:rsid w:val="00044CCD"/>
    <w:rsid w:val="0004557E"/>
    <w:rsid w:val="000466CD"/>
    <w:rsid w:val="00047B3D"/>
    <w:rsid w:val="00047F7F"/>
    <w:rsid w:val="0005154F"/>
    <w:rsid w:val="00053705"/>
    <w:rsid w:val="00054892"/>
    <w:rsid w:val="000549C8"/>
    <w:rsid w:val="00056283"/>
    <w:rsid w:val="00056616"/>
    <w:rsid w:val="000568B8"/>
    <w:rsid w:val="00057667"/>
    <w:rsid w:val="00060BC0"/>
    <w:rsid w:val="000617F5"/>
    <w:rsid w:val="000640ED"/>
    <w:rsid w:val="00064922"/>
    <w:rsid w:val="00064FDA"/>
    <w:rsid w:val="00065530"/>
    <w:rsid w:val="00065FF7"/>
    <w:rsid w:val="0006734E"/>
    <w:rsid w:val="00070980"/>
    <w:rsid w:val="00070CD1"/>
    <w:rsid w:val="00072149"/>
    <w:rsid w:val="0007307F"/>
    <w:rsid w:val="000745FC"/>
    <w:rsid w:val="00074F31"/>
    <w:rsid w:val="00075287"/>
    <w:rsid w:val="0008167B"/>
    <w:rsid w:val="00081B38"/>
    <w:rsid w:val="000831E4"/>
    <w:rsid w:val="0008388E"/>
    <w:rsid w:val="000838F1"/>
    <w:rsid w:val="00084E5B"/>
    <w:rsid w:val="000858A4"/>
    <w:rsid w:val="000875BE"/>
    <w:rsid w:val="000902C8"/>
    <w:rsid w:val="00090AEC"/>
    <w:rsid w:val="00091F1A"/>
    <w:rsid w:val="00092535"/>
    <w:rsid w:val="000932C6"/>
    <w:rsid w:val="000946E2"/>
    <w:rsid w:val="00094F62"/>
    <w:rsid w:val="0009545F"/>
    <w:rsid w:val="00095BFB"/>
    <w:rsid w:val="00097F55"/>
    <w:rsid w:val="000A02B2"/>
    <w:rsid w:val="000A33B0"/>
    <w:rsid w:val="000A5883"/>
    <w:rsid w:val="000A779E"/>
    <w:rsid w:val="000B0962"/>
    <w:rsid w:val="000B0A5E"/>
    <w:rsid w:val="000B2A6F"/>
    <w:rsid w:val="000B32DA"/>
    <w:rsid w:val="000C00DF"/>
    <w:rsid w:val="000C40B8"/>
    <w:rsid w:val="000C5D34"/>
    <w:rsid w:val="000C741B"/>
    <w:rsid w:val="000D00AD"/>
    <w:rsid w:val="000D0259"/>
    <w:rsid w:val="000D153F"/>
    <w:rsid w:val="000D3770"/>
    <w:rsid w:val="000D5C9B"/>
    <w:rsid w:val="000D5E86"/>
    <w:rsid w:val="000D619F"/>
    <w:rsid w:val="000D65F4"/>
    <w:rsid w:val="000D7C41"/>
    <w:rsid w:val="000E0FBE"/>
    <w:rsid w:val="000E1FDA"/>
    <w:rsid w:val="000E2E60"/>
    <w:rsid w:val="000E41D3"/>
    <w:rsid w:val="000E6964"/>
    <w:rsid w:val="000E7414"/>
    <w:rsid w:val="000E79BA"/>
    <w:rsid w:val="000F2002"/>
    <w:rsid w:val="000F2B45"/>
    <w:rsid w:val="000F2F68"/>
    <w:rsid w:val="000F71A4"/>
    <w:rsid w:val="0010277B"/>
    <w:rsid w:val="0010482C"/>
    <w:rsid w:val="00104ADC"/>
    <w:rsid w:val="0010571B"/>
    <w:rsid w:val="00106106"/>
    <w:rsid w:val="001108F5"/>
    <w:rsid w:val="001114D6"/>
    <w:rsid w:val="00112D59"/>
    <w:rsid w:val="00113975"/>
    <w:rsid w:val="00120CFE"/>
    <w:rsid w:val="0012149F"/>
    <w:rsid w:val="00122B40"/>
    <w:rsid w:val="001242B5"/>
    <w:rsid w:val="00126BF2"/>
    <w:rsid w:val="001300F2"/>
    <w:rsid w:val="00131E1F"/>
    <w:rsid w:val="00132D0E"/>
    <w:rsid w:val="00136860"/>
    <w:rsid w:val="001403B2"/>
    <w:rsid w:val="00140A60"/>
    <w:rsid w:val="00140AAA"/>
    <w:rsid w:val="00140FCD"/>
    <w:rsid w:val="00142B4E"/>
    <w:rsid w:val="001431ED"/>
    <w:rsid w:val="00147317"/>
    <w:rsid w:val="001513C9"/>
    <w:rsid w:val="001519F9"/>
    <w:rsid w:val="0015304C"/>
    <w:rsid w:val="00155346"/>
    <w:rsid w:val="00156ADC"/>
    <w:rsid w:val="00157E5C"/>
    <w:rsid w:val="00160A3A"/>
    <w:rsid w:val="00161A0F"/>
    <w:rsid w:val="00162564"/>
    <w:rsid w:val="00162C44"/>
    <w:rsid w:val="0016422B"/>
    <w:rsid w:val="001667EE"/>
    <w:rsid w:val="00167616"/>
    <w:rsid w:val="00171D5C"/>
    <w:rsid w:val="0017315E"/>
    <w:rsid w:val="00173DC5"/>
    <w:rsid w:val="0017409E"/>
    <w:rsid w:val="00174FE4"/>
    <w:rsid w:val="00175974"/>
    <w:rsid w:val="001809C7"/>
    <w:rsid w:val="0018219A"/>
    <w:rsid w:val="001824F4"/>
    <w:rsid w:val="00182EB2"/>
    <w:rsid w:val="0018314F"/>
    <w:rsid w:val="00183E6E"/>
    <w:rsid w:val="00184492"/>
    <w:rsid w:val="00185228"/>
    <w:rsid w:val="0018696D"/>
    <w:rsid w:val="00187563"/>
    <w:rsid w:val="00187973"/>
    <w:rsid w:val="00191C59"/>
    <w:rsid w:val="001927DA"/>
    <w:rsid w:val="00194A21"/>
    <w:rsid w:val="001955BC"/>
    <w:rsid w:val="00195747"/>
    <w:rsid w:val="00196322"/>
    <w:rsid w:val="00197EAA"/>
    <w:rsid w:val="001A0182"/>
    <w:rsid w:val="001A0860"/>
    <w:rsid w:val="001A1E54"/>
    <w:rsid w:val="001A2D02"/>
    <w:rsid w:val="001A3554"/>
    <w:rsid w:val="001A5A0B"/>
    <w:rsid w:val="001A69D3"/>
    <w:rsid w:val="001A7196"/>
    <w:rsid w:val="001A7A30"/>
    <w:rsid w:val="001A7CE0"/>
    <w:rsid w:val="001B10E5"/>
    <w:rsid w:val="001B30C4"/>
    <w:rsid w:val="001B3428"/>
    <w:rsid w:val="001B37D3"/>
    <w:rsid w:val="001B3C30"/>
    <w:rsid w:val="001B40F4"/>
    <w:rsid w:val="001B44A6"/>
    <w:rsid w:val="001B4E77"/>
    <w:rsid w:val="001B5240"/>
    <w:rsid w:val="001B5A0D"/>
    <w:rsid w:val="001B63CE"/>
    <w:rsid w:val="001B7BDB"/>
    <w:rsid w:val="001C002F"/>
    <w:rsid w:val="001C091D"/>
    <w:rsid w:val="001C0D20"/>
    <w:rsid w:val="001C18CF"/>
    <w:rsid w:val="001C448E"/>
    <w:rsid w:val="001D0168"/>
    <w:rsid w:val="001D078A"/>
    <w:rsid w:val="001D0DDE"/>
    <w:rsid w:val="001D4D8E"/>
    <w:rsid w:val="001D516C"/>
    <w:rsid w:val="001E1E8B"/>
    <w:rsid w:val="001E2164"/>
    <w:rsid w:val="001E51FF"/>
    <w:rsid w:val="001E56C8"/>
    <w:rsid w:val="001E62E3"/>
    <w:rsid w:val="001F1804"/>
    <w:rsid w:val="001F30E0"/>
    <w:rsid w:val="001F3A3C"/>
    <w:rsid w:val="001F57EC"/>
    <w:rsid w:val="001F6F05"/>
    <w:rsid w:val="001F76EB"/>
    <w:rsid w:val="00200210"/>
    <w:rsid w:val="002045EC"/>
    <w:rsid w:val="002047F8"/>
    <w:rsid w:val="00204C44"/>
    <w:rsid w:val="00205AE0"/>
    <w:rsid w:val="002063BB"/>
    <w:rsid w:val="00206684"/>
    <w:rsid w:val="00210ECA"/>
    <w:rsid w:val="002113C0"/>
    <w:rsid w:val="002116D6"/>
    <w:rsid w:val="00213B82"/>
    <w:rsid w:val="00217721"/>
    <w:rsid w:val="00221901"/>
    <w:rsid w:val="00221C0F"/>
    <w:rsid w:val="00222460"/>
    <w:rsid w:val="002232EC"/>
    <w:rsid w:val="0022377E"/>
    <w:rsid w:val="00224A3A"/>
    <w:rsid w:val="002273C5"/>
    <w:rsid w:val="00231FA3"/>
    <w:rsid w:val="00234BF9"/>
    <w:rsid w:val="00235993"/>
    <w:rsid w:val="00240430"/>
    <w:rsid w:val="002404F0"/>
    <w:rsid w:val="00242FE2"/>
    <w:rsid w:val="002443BE"/>
    <w:rsid w:val="0024457F"/>
    <w:rsid w:val="00244787"/>
    <w:rsid w:val="00245574"/>
    <w:rsid w:val="00246788"/>
    <w:rsid w:val="00252336"/>
    <w:rsid w:val="002528FB"/>
    <w:rsid w:val="00252B55"/>
    <w:rsid w:val="0025344C"/>
    <w:rsid w:val="0025402A"/>
    <w:rsid w:val="0025453B"/>
    <w:rsid w:val="00255DF9"/>
    <w:rsid w:val="00264197"/>
    <w:rsid w:val="0026577D"/>
    <w:rsid w:val="00266972"/>
    <w:rsid w:val="00266AE7"/>
    <w:rsid w:val="00271FED"/>
    <w:rsid w:val="00272F51"/>
    <w:rsid w:val="002756CB"/>
    <w:rsid w:val="00276A77"/>
    <w:rsid w:val="00276D79"/>
    <w:rsid w:val="002776EF"/>
    <w:rsid w:val="00277C15"/>
    <w:rsid w:val="00280183"/>
    <w:rsid w:val="00281576"/>
    <w:rsid w:val="0028197F"/>
    <w:rsid w:val="00283567"/>
    <w:rsid w:val="002837A1"/>
    <w:rsid w:val="00283DEB"/>
    <w:rsid w:val="00284829"/>
    <w:rsid w:val="0028519C"/>
    <w:rsid w:val="00285BF5"/>
    <w:rsid w:val="00287B0D"/>
    <w:rsid w:val="00292100"/>
    <w:rsid w:val="00294A2A"/>
    <w:rsid w:val="00294BDE"/>
    <w:rsid w:val="00294D37"/>
    <w:rsid w:val="00296D23"/>
    <w:rsid w:val="00297B7F"/>
    <w:rsid w:val="002A17A7"/>
    <w:rsid w:val="002A268E"/>
    <w:rsid w:val="002A5132"/>
    <w:rsid w:val="002A586C"/>
    <w:rsid w:val="002A74FD"/>
    <w:rsid w:val="002A752C"/>
    <w:rsid w:val="002A7ACF"/>
    <w:rsid w:val="002A7E1B"/>
    <w:rsid w:val="002B1639"/>
    <w:rsid w:val="002B24B6"/>
    <w:rsid w:val="002B381C"/>
    <w:rsid w:val="002B3C83"/>
    <w:rsid w:val="002B3E7E"/>
    <w:rsid w:val="002B4D4D"/>
    <w:rsid w:val="002B5A65"/>
    <w:rsid w:val="002B5E2A"/>
    <w:rsid w:val="002B6400"/>
    <w:rsid w:val="002B79D6"/>
    <w:rsid w:val="002B7C86"/>
    <w:rsid w:val="002C0698"/>
    <w:rsid w:val="002C1F48"/>
    <w:rsid w:val="002C5565"/>
    <w:rsid w:val="002C61A4"/>
    <w:rsid w:val="002C63EE"/>
    <w:rsid w:val="002C6692"/>
    <w:rsid w:val="002D11DB"/>
    <w:rsid w:val="002D2B23"/>
    <w:rsid w:val="002D2E1D"/>
    <w:rsid w:val="002D2FB7"/>
    <w:rsid w:val="002D384B"/>
    <w:rsid w:val="002D5EEE"/>
    <w:rsid w:val="002D69CC"/>
    <w:rsid w:val="002E0DE8"/>
    <w:rsid w:val="002E26FE"/>
    <w:rsid w:val="002E2865"/>
    <w:rsid w:val="002E3ABA"/>
    <w:rsid w:val="002E4CCC"/>
    <w:rsid w:val="002E4E84"/>
    <w:rsid w:val="002E68DC"/>
    <w:rsid w:val="002E6DF2"/>
    <w:rsid w:val="002E6FF9"/>
    <w:rsid w:val="002E7D45"/>
    <w:rsid w:val="002F12EA"/>
    <w:rsid w:val="002F1FB7"/>
    <w:rsid w:val="002F2C8E"/>
    <w:rsid w:val="002F2F72"/>
    <w:rsid w:val="002F3725"/>
    <w:rsid w:val="002F3F95"/>
    <w:rsid w:val="002F4ED3"/>
    <w:rsid w:val="002F596E"/>
    <w:rsid w:val="0030068F"/>
    <w:rsid w:val="00302885"/>
    <w:rsid w:val="003033D0"/>
    <w:rsid w:val="00303981"/>
    <w:rsid w:val="00304608"/>
    <w:rsid w:val="0030505C"/>
    <w:rsid w:val="00305853"/>
    <w:rsid w:val="00305BB0"/>
    <w:rsid w:val="00306155"/>
    <w:rsid w:val="00306682"/>
    <w:rsid w:val="00306E90"/>
    <w:rsid w:val="00306FF1"/>
    <w:rsid w:val="003111DB"/>
    <w:rsid w:val="00311B03"/>
    <w:rsid w:val="00313328"/>
    <w:rsid w:val="00313DD4"/>
    <w:rsid w:val="00314B36"/>
    <w:rsid w:val="00317637"/>
    <w:rsid w:val="00320D73"/>
    <w:rsid w:val="0032109D"/>
    <w:rsid w:val="003215F8"/>
    <w:rsid w:val="00324537"/>
    <w:rsid w:val="00324655"/>
    <w:rsid w:val="00327BF9"/>
    <w:rsid w:val="003305B9"/>
    <w:rsid w:val="00330708"/>
    <w:rsid w:val="00330DA6"/>
    <w:rsid w:val="003353DA"/>
    <w:rsid w:val="00335464"/>
    <w:rsid w:val="00336699"/>
    <w:rsid w:val="003370C4"/>
    <w:rsid w:val="00337BBE"/>
    <w:rsid w:val="00337ED0"/>
    <w:rsid w:val="00342D5C"/>
    <w:rsid w:val="003449C6"/>
    <w:rsid w:val="0034553C"/>
    <w:rsid w:val="00346761"/>
    <w:rsid w:val="0035141B"/>
    <w:rsid w:val="00353081"/>
    <w:rsid w:val="00354ACF"/>
    <w:rsid w:val="00354E42"/>
    <w:rsid w:val="0035556F"/>
    <w:rsid w:val="003559AC"/>
    <w:rsid w:val="00357194"/>
    <w:rsid w:val="0036169A"/>
    <w:rsid w:val="003638C6"/>
    <w:rsid w:val="00363DFC"/>
    <w:rsid w:val="0036444D"/>
    <w:rsid w:val="00364924"/>
    <w:rsid w:val="003666E2"/>
    <w:rsid w:val="00366E78"/>
    <w:rsid w:val="00367522"/>
    <w:rsid w:val="003706E3"/>
    <w:rsid w:val="0037146A"/>
    <w:rsid w:val="003728AD"/>
    <w:rsid w:val="003728B4"/>
    <w:rsid w:val="003740CD"/>
    <w:rsid w:val="00374115"/>
    <w:rsid w:val="00374148"/>
    <w:rsid w:val="0037681A"/>
    <w:rsid w:val="00387068"/>
    <w:rsid w:val="003877D2"/>
    <w:rsid w:val="00391081"/>
    <w:rsid w:val="00391816"/>
    <w:rsid w:val="00394667"/>
    <w:rsid w:val="00395423"/>
    <w:rsid w:val="003A145D"/>
    <w:rsid w:val="003A38D1"/>
    <w:rsid w:val="003A65A5"/>
    <w:rsid w:val="003A7C73"/>
    <w:rsid w:val="003B1601"/>
    <w:rsid w:val="003B2FCD"/>
    <w:rsid w:val="003B39CE"/>
    <w:rsid w:val="003B434F"/>
    <w:rsid w:val="003B6606"/>
    <w:rsid w:val="003B6737"/>
    <w:rsid w:val="003B6A2B"/>
    <w:rsid w:val="003B7707"/>
    <w:rsid w:val="003B7839"/>
    <w:rsid w:val="003D0242"/>
    <w:rsid w:val="003D06A2"/>
    <w:rsid w:val="003D0F8B"/>
    <w:rsid w:val="003D3077"/>
    <w:rsid w:val="003D33FC"/>
    <w:rsid w:val="003D5C2C"/>
    <w:rsid w:val="003D67B0"/>
    <w:rsid w:val="003D7FF2"/>
    <w:rsid w:val="003E0629"/>
    <w:rsid w:val="003E49AE"/>
    <w:rsid w:val="003E4E79"/>
    <w:rsid w:val="003E4F47"/>
    <w:rsid w:val="003E5D65"/>
    <w:rsid w:val="003E69D6"/>
    <w:rsid w:val="003E7190"/>
    <w:rsid w:val="003F00A5"/>
    <w:rsid w:val="003F0DED"/>
    <w:rsid w:val="003F0FAF"/>
    <w:rsid w:val="003F5010"/>
    <w:rsid w:val="003F759E"/>
    <w:rsid w:val="00400CBC"/>
    <w:rsid w:val="004026DE"/>
    <w:rsid w:val="0040291F"/>
    <w:rsid w:val="00404DA3"/>
    <w:rsid w:val="00404E1F"/>
    <w:rsid w:val="00405AE4"/>
    <w:rsid w:val="00407564"/>
    <w:rsid w:val="004104AB"/>
    <w:rsid w:val="0041447E"/>
    <w:rsid w:val="004152F7"/>
    <w:rsid w:val="004174A3"/>
    <w:rsid w:val="00420BA9"/>
    <w:rsid w:val="0042327B"/>
    <w:rsid w:val="00424F08"/>
    <w:rsid w:val="00425C45"/>
    <w:rsid w:val="0042613F"/>
    <w:rsid w:val="004302AF"/>
    <w:rsid w:val="00430980"/>
    <w:rsid w:val="00431003"/>
    <w:rsid w:val="00431F56"/>
    <w:rsid w:val="004333AC"/>
    <w:rsid w:val="00434B08"/>
    <w:rsid w:val="004356AF"/>
    <w:rsid w:val="00435857"/>
    <w:rsid w:val="00436ACE"/>
    <w:rsid w:val="0043776B"/>
    <w:rsid w:val="004379AF"/>
    <w:rsid w:val="00440F37"/>
    <w:rsid w:val="0044130B"/>
    <w:rsid w:val="00442267"/>
    <w:rsid w:val="004436B6"/>
    <w:rsid w:val="00443991"/>
    <w:rsid w:val="0044632E"/>
    <w:rsid w:val="004503EF"/>
    <w:rsid w:val="00451016"/>
    <w:rsid w:val="0045174E"/>
    <w:rsid w:val="00453DAF"/>
    <w:rsid w:val="00454CDE"/>
    <w:rsid w:val="00463178"/>
    <w:rsid w:val="00465F23"/>
    <w:rsid w:val="0046707D"/>
    <w:rsid w:val="004712BE"/>
    <w:rsid w:val="00474331"/>
    <w:rsid w:val="00476C10"/>
    <w:rsid w:val="00481441"/>
    <w:rsid w:val="00482520"/>
    <w:rsid w:val="00484913"/>
    <w:rsid w:val="00484F04"/>
    <w:rsid w:val="00485767"/>
    <w:rsid w:val="00487DAD"/>
    <w:rsid w:val="00490C6B"/>
    <w:rsid w:val="00491E60"/>
    <w:rsid w:val="00493A48"/>
    <w:rsid w:val="0049489B"/>
    <w:rsid w:val="00494B7E"/>
    <w:rsid w:val="00494B7F"/>
    <w:rsid w:val="00495C16"/>
    <w:rsid w:val="0049668F"/>
    <w:rsid w:val="004968DA"/>
    <w:rsid w:val="00497A3A"/>
    <w:rsid w:val="004A02F9"/>
    <w:rsid w:val="004A2922"/>
    <w:rsid w:val="004A2D16"/>
    <w:rsid w:val="004A4159"/>
    <w:rsid w:val="004A5FB3"/>
    <w:rsid w:val="004A6B28"/>
    <w:rsid w:val="004A6F31"/>
    <w:rsid w:val="004B02C4"/>
    <w:rsid w:val="004B185A"/>
    <w:rsid w:val="004B22D4"/>
    <w:rsid w:val="004B6190"/>
    <w:rsid w:val="004B67AF"/>
    <w:rsid w:val="004B67EB"/>
    <w:rsid w:val="004B69F9"/>
    <w:rsid w:val="004B77A4"/>
    <w:rsid w:val="004C0260"/>
    <w:rsid w:val="004C0C3B"/>
    <w:rsid w:val="004C10CD"/>
    <w:rsid w:val="004C3E98"/>
    <w:rsid w:val="004C4995"/>
    <w:rsid w:val="004C4F41"/>
    <w:rsid w:val="004C59AE"/>
    <w:rsid w:val="004D1CFB"/>
    <w:rsid w:val="004D470E"/>
    <w:rsid w:val="004E2E52"/>
    <w:rsid w:val="004E3191"/>
    <w:rsid w:val="004E341C"/>
    <w:rsid w:val="004E36D5"/>
    <w:rsid w:val="004E7950"/>
    <w:rsid w:val="004F152A"/>
    <w:rsid w:val="004F38D7"/>
    <w:rsid w:val="004F4A11"/>
    <w:rsid w:val="004F4C8C"/>
    <w:rsid w:val="004F797B"/>
    <w:rsid w:val="00500715"/>
    <w:rsid w:val="00500BA7"/>
    <w:rsid w:val="00500F21"/>
    <w:rsid w:val="00502983"/>
    <w:rsid w:val="0050361D"/>
    <w:rsid w:val="00503FB9"/>
    <w:rsid w:val="00506DC8"/>
    <w:rsid w:val="005102BF"/>
    <w:rsid w:val="0051160E"/>
    <w:rsid w:val="00511942"/>
    <w:rsid w:val="005134DB"/>
    <w:rsid w:val="00513D10"/>
    <w:rsid w:val="00515B74"/>
    <w:rsid w:val="005162F1"/>
    <w:rsid w:val="00520908"/>
    <w:rsid w:val="00520A0E"/>
    <w:rsid w:val="0052147C"/>
    <w:rsid w:val="00521709"/>
    <w:rsid w:val="00523470"/>
    <w:rsid w:val="00525435"/>
    <w:rsid w:val="00526477"/>
    <w:rsid w:val="00526C69"/>
    <w:rsid w:val="005272B2"/>
    <w:rsid w:val="0052740D"/>
    <w:rsid w:val="00527B76"/>
    <w:rsid w:val="00527CC9"/>
    <w:rsid w:val="00530285"/>
    <w:rsid w:val="0053404E"/>
    <w:rsid w:val="00534178"/>
    <w:rsid w:val="005345B7"/>
    <w:rsid w:val="0053478C"/>
    <w:rsid w:val="00534C76"/>
    <w:rsid w:val="0053687B"/>
    <w:rsid w:val="00537DAF"/>
    <w:rsid w:val="005404E8"/>
    <w:rsid w:val="00540D8D"/>
    <w:rsid w:val="0054320E"/>
    <w:rsid w:val="00543433"/>
    <w:rsid w:val="005439D3"/>
    <w:rsid w:val="00544B19"/>
    <w:rsid w:val="00546BF9"/>
    <w:rsid w:val="00546FA5"/>
    <w:rsid w:val="005471A7"/>
    <w:rsid w:val="00550437"/>
    <w:rsid w:val="005516B6"/>
    <w:rsid w:val="005527D5"/>
    <w:rsid w:val="00552A05"/>
    <w:rsid w:val="005554A6"/>
    <w:rsid w:val="005556F6"/>
    <w:rsid w:val="00556586"/>
    <w:rsid w:val="005566AF"/>
    <w:rsid w:val="00557495"/>
    <w:rsid w:val="005578A0"/>
    <w:rsid w:val="0055799F"/>
    <w:rsid w:val="005606D6"/>
    <w:rsid w:val="00564992"/>
    <w:rsid w:val="00564AA5"/>
    <w:rsid w:val="0056542D"/>
    <w:rsid w:val="00565E5F"/>
    <w:rsid w:val="00566AEF"/>
    <w:rsid w:val="0056796F"/>
    <w:rsid w:val="00577B16"/>
    <w:rsid w:val="00577CC9"/>
    <w:rsid w:val="00580B35"/>
    <w:rsid w:val="005823B7"/>
    <w:rsid w:val="00582705"/>
    <w:rsid w:val="005829D9"/>
    <w:rsid w:val="00584FBB"/>
    <w:rsid w:val="00586EBF"/>
    <w:rsid w:val="00586EE9"/>
    <w:rsid w:val="005875F0"/>
    <w:rsid w:val="0058761A"/>
    <w:rsid w:val="00587BE0"/>
    <w:rsid w:val="00592114"/>
    <w:rsid w:val="0059430A"/>
    <w:rsid w:val="00595995"/>
    <w:rsid w:val="00595F46"/>
    <w:rsid w:val="005A0BC9"/>
    <w:rsid w:val="005A1098"/>
    <w:rsid w:val="005A1906"/>
    <w:rsid w:val="005A2027"/>
    <w:rsid w:val="005A6D21"/>
    <w:rsid w:val="005B02A5"/>
    <w:rsid w:val="005B0B7F"/>
    <w:rsid w:val="005B18DB"/>
    <w:rsid w:val="005B269A"/>
    <w:rsid w:val="005B2EC5"/>
    <w:rsid w:val="005B3356"/>
    <w:rsid w:val="005B3F4B"/>
    <w:rsid w:val="005C005E"/>
    <w:rsid w:val="005C1807"/>
    <w:rsid w:val="005C1E99"/>
    <w:rsid w:val="005C2CE3"/>
    <w:rsid w:val="005C5CE0"/>
    <w:rsid w:val="005C60D2"/>
    <w:rsid w:val="005D1531"/>
    <w:rsid w:val="005D15CB"/>
    <w:rsid w:val="005E1BD8"/>
    <w:rsid w:val="005E26AA"/>
    <w:rsid w:val="005E2F12"/>
    <w:rsid w:val="005E5788"/>
    <w:rsid w:val="005F0279"/>
    <w:rsid w:val="005F2E66"/>
    <w:rsid w:val="005F3707"/>
    <w:rsid w:val="006002C2"/>
    <w:rsid w:val="0060180F"/>
    <w:rsid w:val="006019FC"/>
    <w:rsid w:val="00601CD6"/>
    <w:rsid w:val="00601D97"/>
    <w:rsid w:val="00602960"/>
    <w:rsid w:val="00603472"/>
    <w:rsid w:val="006049C9"/>
    <w:rsid w:val="00604DBE"/>
    <w:rsid w:val="0060532A"/>
    <w:rsid w:val="00605886"/>
    <w:rsid w:val="00605C69"/>
    <w:rsid w:val="00606006"/>
    <w:rsid w:val="00606530"/>
    <w:rsid w:val="00607232"/>
    <w:rsid w:val="0060792A"/>
    <w:rsid w:val="006079BA"/>
    <w:rsid w:val="00610870"/>
    <w:rsid w:val="006116B3"/>
    <w:rsid w:val="00611D54"/>
    <w:rsid w:val="00613550"/>
    <w:rsid w:val="00615572"/>
    <w:rsid w:val="0061635A"/>
    <w:rsid w:val="006170D6"/>
    <w:rsid w:val="00617C71"/>
    <w:rsid w:val="00620907"/>
    <w:rsid w:val="00625121"/>
    <w:rsid w:val="00625530"/>
    <w:rsid w:val="006259EA"/>
    <w:rsid w:val="00634AE0"/>
    <w:rsid w:val="00635CEA"/>
    <w:rsid w:val="006402C7"/>
    <w:rsid w:val="006408D9"/>
    <w:rsid w:val="00643DBE"/>
    <w:rsid w:val="00643F54"/>
    <w:rsid w:val="0064642F"/>
    <w:rsid w:val="006473DC"/>
    <w:rsid w:val="00647D78"/>
    <w:rsid w:val="00650A1F"/>
    <w:rsid w:val="00651716"/>
    <w:rsid w:val="00651E4B"/>
    <w:rsid w:val="006536B3"/>
    <w:rsid w:val="00654E26"/>
    <w:rsid w:val="00655581"/>
    <w:rsid w:val="00655698"/>
    <w:rsid w:val="00656BDE"/>
    <w:rsid w:val="006577AC"/>
    <w:rsid w:val="00662C61"/>
    <w:rsid w:val="00663980"/>
    <w:rsid w:val="00663C80"/>
    <w:rsid w:val="00667777"/>
    <w:rsid w:val="00667869"/>
    <w:rsid w:val="006704F3"/>
    <w:rsid w:val="00672BA1"/>
    <w:rsid w:val="00674722"/>
    <w:rsid w:val="00675E80"/>
    <w:rsid w:val="0067663D"/>
    <w:rsid w:val="00676C75"/>
    <w:rsid w:val="00677837"/>
    <w:rsid w:val="00680049"/>
    <w:rsid w:val="00680D1D"/>
    <w:rsid w:val="00682EF2"/>
    <w:rsid w:val="00685112"/>
    <w:rsid w:val="0068537C"/>
    <w:rsid w:val="00685412"/>
    <w:rsid w:val="006864EA"/>
    <w:rsid w:val="00687415"/>
    <w:rsid w:val="00690C32"/>
    <w:rsid w:val="0069165B"/>
    <w:rsid w:val="00693605"/>
    <w:rsid w:val="00693D4E"/>
    <w:rsid w:val="0069466D"/>
    <w:rsid w:val="00694963"/>
    <w:rsid w:val="00695493"/>
    <w:rsid w:val="00695D8B"/>
    <w:rsid w:val="006968DB"/>
    <w:rsid w:val="006A53D0"/>
    <w:rsid w:val="006A5F23"/>
    <w:rsid w:val="006A76CE"/>
    <w:rsid w:val="006B12DF"/>
    <w:rsid w:val="006B23B7"/>
    <w:rsid w:val="006B4E34"/>
    <w:rsid w:val="006B558C"/>
    <w:rsid w:val="006B6982"/>
    <w:rsid w:val="006B7074"/>
    <w:rsid w:val="006C0AC9"/>
    <w:rsid w:val="006C1629"/>
    <w:rsid w:val="006C2CF4"/>
    <w:rsid w:val="006C4B9A"/>
    <w:rsid w:val="006C5248"/>
    <w:rsid w:val="006C5962"/>
    <w:rsid w:val="006C703A"/>
    <w:rsid w:val="006D0A90"/>
    <w:rsid w:val="006D2108"/>
    <w:rsid w:val="006D2536"/>
    <w:rsid w:val="006D2FD5"/>
    <w:rsid w:val="006D57ED"/>
    <w:rsid w:val="006D5E53"/>
    <w:rsid w:val="006D6A06"/>
    <w:rsid w:val="006D7E76"/>
    <w:rsid w:val="006E0179"/>
    <w:rsid w:val="006E017B"/>
    <w:rsid w:val="006E0F79"/>
    <w:rsid w:val="006E11FD"/>
    <w:rsid w:val="006E3DCC"/>
    <w:rsid w:val="006E463B"/>
    <w:rsid w:val="006E47E6"/>
    <w:rsid w:val="006E6408"/>
    <w:rsid w:val="006E78C9"/>
    <w:rsid w:val="006F1A3E"/>
    <w:rsid w:val="006F2425"/>
    <w:rsid w:val="006F2E08"/>
    <w:rsid w:val="006F3CBD"/>
    <w:rsid w:val="006F3DA2"/>
    <w:rsid w:val="006F67B8"/>
    <w:rsid w:val="006F712E"/>
    <w:rsid w:val="007005F7"/>
    <w:rsid w:val="007006BD"/>
    <w:rsid w:val="00700D03"/>
    <w:rsid w:val="00700EB8"/>
    <w:rsid w:val="007010D5"/>
    <w:rsid w:val="00701503"/>
    <w:rsid w:val="00702328"/>
    <w:rsid w:val="007023F5"/>
    <w:rsid w:val="00704D9E"/>
    <w:rsid w:val="00705034"/>
    <w:rsid w:val="0070548F"/>
    <w:rsid w:val="0070688B"/>
    <w:rsid w:val="007068D7"/>
    <w:rsid w:val="00707808"/>
    <w:rsid w:val="007116E0"/>
    <w:rsid w:val="00711F12"/>
    <w:rsid w:val="007120E6"/>
    <w:rsid w:val="007134B3"/>
    <w:rsid w:val="00713DA3"/>
    <w:rsid w:val="00716BC1"/>
    <w:rsid w:val="007176F6"/>
    <w:rsid w:val="00720B28"/>
    <w:rsid w:val="00722C77"/>
    <w:rsid w:val="00723894"/>
    <w:rsid w:val="0072476B"/>
    <w:rsid w:val="00724ADA"/>
    <w:rsid w:val="0072655D"/>
    <w:rsid w:val="007305F2"/>
    <w:rsid w:val="00730F08"/>
    <w:rsid w:val="007326E9"/>
    <w:rsid w:val="00733F23"/>
    <w:rsid w:val="00736277"/>
    <w:rsid w:val="007367EB"/>
    <w:rsid w:val="00737E4F"/>
    <w:rsid w:val="0074219E"/>
    <w:rsid w:val="007421C4"/>
    <w:rsid w:val="00744686"/>
    <w:rsid w:val="00746366"/>
    <w:rsid w:val="00746A8B"/>
    <w:rsid w:val="00747204"/>
    <w:rsid w:val="00753160"/>
    <w:rsid w:val="0075347F"/>
    <w:rsid w:val="00753CB2"/>
    <w:rsid w:val="007543FB"/>
    <w:rsid w:val="00755C30"/>
    <w:rsid w:val="00755E3A"/>
    <w:rsid w:val="007562BC"/>
    <w:rsid w:val="007573F3"/>
    <w:rsid w:val="0076076C"/>
    <w:rsid w:val="007626A5"/>
    <w:rsid w:val="007660BE"/>
    <w:rsid w:val="00766C8C"/>
    <w:rsid w:val="007711B2"/>
    <w:rsid w:val="0077132A"/>
    <w:rsid w:val="00772172"/>
    <w:rsid w:val="0077338B"/>
    <w:rsid w:val="00774D8C"/>
    <w:rsid w:val="0077591D"/>
    <w:rsid w:val="00775D5E"/>
    <w:rsid w:val="00776B31"/>
    <w:rsid w:val="00783B3A"/>
    <w:rsid w:val="007855D5"/>
    <w:rsid w:val="00786C0E"/>
    <w:rsid w:val="0078720D"/>
    <w:rsid w:val="00787265"/>
    <w:rsid w:val="0078779F"/>
    <w:rsid w:val="007901D2"/>
    <w:rsid w:val="00791DA4"/>
    <w:rsid w:val="00792445"/>
    <w:rsid w:val="007968F3"/>
    <w:rsid w:val="00796BB9"/>
    <w:rsid w:val="00796EDE"/>
    <w:rsid w:val="007973CA"/>
    <w:rsid w:val="00797D30"/>
    <w:rsid w:val="007A061D"/>
    <w:rsid w:val="007A2382"/>
    <w:rsid w:val="007A295F"/>
    <w:rsid w:val="007A4083"/>
    <w:rsid w:val="007A4C3E"/>
    <w:rsid w:val="007A56FE"/>
    <w:rsid w:val="007A582C"/>
    <w:rsid w:val="007A6040"/>
    <w:rsid w:val="007A6F73"/>
    <w:rsid w:val="007B0A6C"/>
    <w:rsid w:val="007B1E42"/>
    <w:rsid w:val="007B30DD"/>
    <w:rsid w:val="007B463F"/>
    <w:rsid w:val="007B47A3"/>
    <w:rsid w:val="007B71C0"/>
    <w:rsid w:val="007B7A62"/>
    <w:rsid w:val="007C139A"/>
    <w:rsid w:val="007C1F1E"/>
    <w:rsid w:val="007C20D4"/>
    <w:rsid w:val="007C23F3"/>
    <w:rsid w:val="007C29A3"/>
    <w:rsid w:val="007C3D59"/>
    <w:rsid w:val="007C4723"/>
    <w:rsid w:val="007D0162"/>
    <w:rsid w:val="007D0518"/>
    <w:rsid w:val="007D0EFB"/>
    <w:rsid w:val="007D25FD"/>
    <w:rsid w:val="007D3E52"/>
    <w:rsid w:val="007D52BA"/>
    <w:rsid w:val="007E0096"/>
    <w:rsid w:val="007E0950"/>
    <w:rsid w:val="007E1DF2"/>
    <w:rsid w:val="007E4DA9"/>
    <w:rsid w:val="007E6A5F"/>
    <w:rsid w:val="007E777C"/>
    <w:rsid w:val="007F0823"/>
    <w:rsid w:val="007F0C54"/>
    <w:rsid w:val="007F1F80"/>
    <w:rsid w:val="007F3B47"/>
    <w:rsid w:val="007F6FA9"/>
    <w:rsid w:val="007F75FB"/>
    <w:rsid w:val="00800E43"/>
    <w:rsid w:val="00802FFC"/>
    <w:rsid w:val="00805CC1"/>
    <w:rsid w:val="00805D6E"/>
    <w:rsid w:val="00805DFA"/>
    <w:rsid w:val="00806C42"/>
    <w:rsid w:val="00810F93"/>
    <w:rsid w:val="008110BC"/>
    <w:rsid w:val="008130C3"/>
    <w:rsid w:val="00813788"/>
    <w:rsid w:val="00813E34"/>
    <w:rsid w:val="0081561B"/>
    <w:rsid w:val="00815DEA"/>
    <w:rsid w:val="00822C03"/>
    <w:rsid w:val="008271FD"/>
    <w:rsid w:val="0083219D"/>
    <w:rsid w:val="008328AD"/>
    <w:rsid w:val="00833C72"/>
    <w:rsid w:val="00835107"/>
    <w:rsid w:val="00837F9B"/>
    <w:rsid w:val="00843A43"/>
    <w:rsid w:val="00847C9C"/>
    <w:rsid w:val="00853633"/>
    <w:rsid w:val="008543FB"/>
    <w:rsid w:val="008547EE"/>
    <w:rsid w:val="00856A92"/>
    <w:rsid w:val="00857324"/>
    <w:rsid w:val="008600C9"/>
    <w:rsid w:val="00861FFE"/>
    <w:rsid w:val="008635B9"/>
    <w:rsid w:val="008645EA"/>
    <w:rsid w:val="00864E10"/>
    <w:rsid w:val="008678C0"/>
    <w:rsid w:val="00871983"/>
    <w:rsid w:val="0087207A"/>
    <w:rsid w:val="00873992"/>
    <w:rsid w:val="0087427B"/>
    <w:rsid w:val="00875D8E"/>
    <w:rsid w:val="008778E0"/>
    <w:rsid w:val="00880435"/>
    <w:rsid w:val="00883C3C"/>
    <w:rsid w:val="00884066"/>
    <w:rsid w:val="008842FA"/>
    <w:rsid w:val="00884868"/>
    <w:rsid w:val="008900F4"/>
    <w:rsid w:val="00894126"/>
    <w:rsid w:val="00894B4F"/>
    <w:rsid w:val="0089576B"/>
    <w:rsid w:val="00896867"/>
    <w:rsid w:val="008972D0"/>
    <w:rsid w:val="008A3021"/>
    <w:rsid w:val="008A3E34"/>
    <w:rsid w:val="008A4534"/>
    <w:rsid w:val="008A696B"/>
    <w:rsid w:val="008A7FB1"/>
    <w:rsid w:val="008B0037"/>
    <w:rsid w:val="008B0CB8"/>
    <w:rsid w:val="008B2140"/>
    <w:rsid w:val="008B282D"/>
    <w:rsid w:val="008B3ECD"/>
    <w:rsid w:val="008B6A90"/>
    <w:rsid w:val="008B706D"/>
    <w:rsid w:val="008B7768"/>
    <w:rsid w:val="008C2B50"/>
    <w:rsid w:val="008C4ACE"/>
    <w:rsid w:val="008C6C86"/>
    <w:rsid w:val="008D0208"/>
    <w:rsid w:val="008D02E9"/>
    <w:rsid w:val="008D2945"/>
    <w:rsid w:val="008D5FA9"/>
    <w:rsid w:val="008E1407"/>
    <w:rsid w:val="008E2BAD"/>
    <w:rsid w:val="008E39DB"/>
    <w:rsid w:val="008F1187"/>
    <w:rsid w:val="008F1A02"/>
    <w:rsid w:val="008F1FA5"/>
    <w:rsid w:val="008F3F5E"/>
    <w:rsid w:val="008F4A50"/>
    <w:rsid w:val="008F5B02"/>
    <w:rsid w:val="008F658D"/>
    <w:rsid w:val="0090119A"/>
    <w:rsid w:val="00901E37"/>
    <w:rsid w:val="009100D8"/>
    <w:rsid w:val="00910371"/>
    <w:rsid w:val="009103B6"/>
    <w:rsid w:val="00911EB9"/>
    <w:rsid w:val="00912856"/>
    <w:rsid w:val="009136C1"/>
    <w:rsid w:val="009136DE"/>
    <w:rsid w:val="00915B22"/>
    <w:rsid w:val="00915D3C"/>
    <w:rsid w:val="00916A97"/>
    <w:rsid w:val="00917065"/>
    <w:rsid w:val="009173C0"/>
    <w:rsid w:val="009176DE"/>
    <w:rsid w:val="00917C73"/>
    <w:rsid w:val="00920B57"/>
    <w:rsid w:val="0092286E"/>
    <w:rsid w:val="0092336C"/>
    <w:rsid w:val="0092391D"/>
    <w:rsid w:val="00924E51"/>
    <w:rsid w:val="00930F7E"/>
    <w:rsid w:val="009311AC"/>
    <w:rsid w:val="00933CDC"/>
    <w:rsid w:val="00933E0E"/>
    <w:rsid w:val="00934BD4"/>
    <w:rsid w:val="00935EE7"/>
    <w:rsid w:val="00937C75"/>
    <w:rsid w:val="00942ACE"/>
    <w:rsid w:val="00943EAF"/>
    <w:rsid w:val="00944B34"/>
    <w:rsid w:val="0094676E"/>
    <w:rsid w:val="009504F8"/>
    <w:rsid w:val="0095073E"/>
    <w:rsid w:val="0095135B"/>
    <w:rsid w:val="0095153E"/>
    <w:rsid w:val="0095387A"/>
    <w:rsid w:val="00955040"/>
    <w:rsid w:val="0095609A"/>
    <w:rsid w:val="00957274"/>
    <w:rsid w:val="00957F53"/>
    <w:rsid w:val="00961F65"/>
    <w:rsid w:val="00964995"/>
    <w:rsid w:val="009656BB"/>
    <w:rsid w:val="00965C94"/>
    <w:rsid w:val="00967F87"/>
    <w:rsid w:val="00970B71"/>
    <w:rsid w:val="00971231"/>
    <w:rsid w:val="00972BD4"/>
    <w:rsid w:val="00974D9C"/>
    <w:rsid w:val="0098026A"/>
    <w:rsid w:val="00981713"/>
    <w:rsid w:val="00983BFF"/>
    <w:rsid w:val="00983DB7"/>
    <w:rsid w:val="009851DE"/>
    <w:rsid w:val="009875F3"/>
    <w:rsid w:val="00990478"/>
    <w:rsid w:val="00990498"/>
    <w:rsid w:val="0099211E"/>
    <w:rsid w:val="009938F0"/>
    <w:rsid w:val="00994305"/>
    <w:rsid w:val="00995AD6"/>
    <w:rsid w:val="009963E7"/>
    <w:rsid w:val="00997699"/>
    <w:rsid w:val="0099773A"/>
    <w:rsid w:val="00997830"/>
    <w:rsid w:val="00997A71"/>
    <w:rsid w:val="009A10AB"/>
    <w:rsid w:val="009A1526"/>
    <w:rsid w:val="009A5B4D"/>
    <w:rsid w:val="009A651C"/>
    <w:rsid w:val="009A75A2"/>
    <w:rsid w:val="009B4E22"/>
    <w:rsid w:val="009B5EDB"/>
    <w:rsid w:val="009C1FEA"/>
    <w:rsid w:val="009C2E78"/>
    <w:rsid w:val="009C4EB9"/>
    <w:rsid w:val="009C6213"/>
    <w:rsid w:val="009C6766"/>
    <w:rsid w:val="009D3E75"/>
    <w:rsid w:val="009E12C5"/>
    <w:rsid w:val="009E1AEA"/>
    <w:rsid w:val="009E320C"/>
    <w:rsid w:val="009E3EB4"/>
    <w:rsid w:val="009E3FD4"/>
    <w:rsid w:val="009E4912"/>
    <w:rsid w:val="009E739D"/>
    <w:rsid w:val="009F0595"/>
    <w:rsid w:val="009F19BF"/>
    <w:rsid w:val="009F2978"/>
    <w:rsid w:val="009F39CC"/>
    <w:rsid w:val="009F3A06"/>
    <w:rsid w:val="009F44FD"/>
    <w:rsid w:val="009F5D29"/>
    <w:rsid w:val="00A00411"/>
    <w:rsid w:val="00A0455E"/>
    <w:rsid w:val="00A06CAC"/>
    <w:rsid w:val="00A106C3"/>
    <w:rsid w:val="00A11D20"/>
    <w:rsid w:val="00A133F9"/>
    <w:rsid w:val="00A1545C"/>
    <w:rsid w:val="00A17E79"/>
    <w:rsid w:val="00A21111"/>
    <w:rsid w:val="00A213B8"/>
    <w:rsid w:val="00A22186"/>
    <w:rsid w:val="00A221C1"/>
    <w:rsid w:val="00A230FA"/>
    <w:rsid w:val="00A2434D"/>
    <w:rsid w:val="00A24446"/>
    <w:rsid w:val="00A24F09"/>
    <w:rsid w:val="00A25E94"/>
    <w:rsid w:val="00A26931"/>
    <w:rsid w:val="00A32854"/>
    <w:rsid w:val="00A33D63"/>
    <w:rsid w:val="00A342CC"/>
    <w:rsid w:val="00A3656D"/>
    <w:rsid w:val="00A37EEC"/>
    <w:rsid w:val="00A41715"/>
    <w:rsid w:val="00A4425B"/>
    <w:rsid w:val="00A46E1D"/>
    <w:rsid w:val="00A5006A"/>
    <w:rsid w:val="00A524CF"/>
    <w:rsid w:val="00A546EF"/>
    <w:rsid w:val="00A563DB"/>
    <w:rsid w:val="00A611AE"/>
    <w:rsid w:val="00A61D6E"/>
    <w:rsid w:val="00A631F5"/>
    <w:rsid w:val="00A6512C"/>
    <w:rsid w:val="00A665DE"/>
    <w:rsid w:val="00A66D78"/>
    <w:rsid w:val="00A73986"/>
    <w:rsid w:val="00A73A90"/>
    <w:rsid w:val="00A745E6"/>
    <w:rsid w:val="00A76345"/>
    <w:rsid w:val="00A80EE9"/>
    <w:rsid w:val="00A81F18"/>
    <w:rsid w:val="00A828E7"/>
    <w:rsid w:val="00A842D8"/>
    <w:rsid w:val="00A855C3"/>
    <w:rsid w:val="00A90F7F"/>
    <w:rsid w:val="00A92A0F"/>
    <w:rsid w:val="00A94DE4"/>
    <w:rsid w:val="00A96454"/>
    <w:rsid w:val="00AA0A22"/>
    <w:rsid w:val="00AA0FC6"/>
    <w:rsid w:val="00AA28EB"/>
    <w:rsid w:val="00AA491C"/>
    <w:rsid w:val="00AA4F96"/>
    <w:rsid w:val="00AA6E71"/>
    <w:rsid w:val="00AB04CD"/>
    <w:rsid w:val="00AB0E45"/>
    <w:rsid w:val="00AB582B"/>
    <w:rsid w:val="00AB5B4A"/>
    <w:rsid w:val="00AC0558"/>
    <w:rsid w:val="00AC10C9"/>
    <w:rsid w:val="00AC5654"/>
    <w:rsid w:val="00AC7946"/>
    <w:rsid w:val="00AD11D8"/>
    <w:rsid w:val="00AD16F0"/>
    <w:rsid w:val="00AD7543"/>
    <w:rsid w:val="00AD7F69"/>
    <w:rsid w:val="00AE0A14"/>
    <w:rsid w:val="00AE2BC3"/>
    <w:rsid w:val="00AE574F"/>
    <w:rsid w:val="00AE5A7A"/>
    <w:rsid w:val="00AE7C72"/>
    <w:rsid w:val="00AF278C"/>
    <w:rsid w:val="00AF3020"/>
    <w:rsid w:val="00AF3718"/>
    <w:rsid w:val="00AF3B27"/>
    <w:rsid w:val="00AF4AFB"/>
    <w:rsid w:val="00AF4C28"/>
    <w:rsid w:val="00AF52AE"/>
    <w:rsid w:val="00B013E3"/>
    <w:rsid w:val="00B02093"/>
    <w:rsid w:val="00B02BA6"/>
    <w:rsid w:val="00B031E4"/>
    <w:rsid w:val="00B0366E"/>
    <w:rsid w:val="00B104A2"/>
    <w:rsid w:val="00B11197"/>
    <w:rsid w:val="00B114D1"/>
    <w:rsid w:val="00B12078"/>
    <w:rsid w:val="00B123FF"/>
    <w:rsid w:val="00B14254"/>
    <w:rsid w:val="00B14D66"/>
    <w:rsid w:val="00B16FBF"/>
    <w:rsid w:val="00B17F96"/>
    <w:rsid w:val="00B20088"/>
    <w:rsid w:val="00B21EA2"/>
    <w:rsid w:val="00B24727"/>
    <w:rsid w:val="00B24817"/>
    <w:rsid w:val="00B25B98"/>
    <w:rsid w:val="00B26B23"/>
    <w:rsid w:val="00B2712F"/>
    <w:rsid w:val="00B3428D"/>
    <w:rsid w:val="00B34FCD"/>
    <w:rsid w:val="00B35CCF"/>
    <w:rsid w:val="00B35E82"/>
    <w:rsid w:val="00B360FA"/>
    <w:rsid w:val="00B36A4A"/>
    <w:rsid w:val="00B4016A"/>
    <w:rsid w:val="00B426FC"/>
    <w:rsid w:val="00B42EFE"/>
    <w:rsid w:val="00B43120"/>
    <w:rsid w:val="00B4357B"/>
    <w:rsid w:val="00B44E69"/>
    <w:rsid w:val="00B46A45"/>
    <w:rsid w:val="00B510C0"/>
    <w:rsid w:val="00B517A8"/>
    <w:rsid w:val="00B5192D"/>
    <w:rsid w:val="00B526B0"/>
    <w:rsid w:val="00B5270A"/>
    <w:rsid w:val="00B54CCE"/>
    <w:rsid w:val="00B555E6"/>
    <w:rsid w:val="00B56E42"/>
    <w:rsid w:val="00B61CD6"/>
    <w:rsid w:val="00B64253"/>
    <w:rsid w:val="00B6580C"/>
    <w:rsid w:val="00B65942"/>
    <w:rsid w:val="00B66D64"/>
    <w:rsid w:val="00B709B5"/>
    <w:rsid w:val="00B71D79"/>
    <w:rsid w:val="00B72517"/>
    <w:rsid w:val="00B73A53"/>
    <w:rsid w:val="00B7621C"/>
    <w:rsid w:val="00B8165B"/>
    <w:rsid w:val="00B816F8"/>
    <w:rsid w:val="00B81B90"/>
    <w:rsid w:val="00B82730"/>
    <w:rsid w:val="00B8426F"/>
    <w:rsid w:val="00B85A1D"/>
    <w:rsid w:val="00B900BB"/>
    <w:rsid w:val="00B900ED"/>
    <w:rsid w:val="00B904A7"/>
    <w:rsid w:val="00B92F82"/>
    <w:rsid w:val="00B938C2"/>
    <w:rsid w:val="00BA2E5A"/>
    <w:rsid w:val="00BA3510"/>
    <w:rsid w:val="00BA3C36"/>
    <w:rsid w:val="00BA4A58"/>
    <w:rsid w:val="00BB0401"/>
    <w:rsid w:val="00BB3065"/>
    <w:rsid w:val="00BB55E7"/>
    <w:rsid w:val="00BB60EC"/>
    <w:rsid w:val="00BB71AA"/>
    <w:rsid w:val="00BB7E87"/>
    <w:rsid w:val="00BC06AD"/>
    <w:rsid w:val="00BC204B"/>
    <w:rsid w:val="00BC2AF3"/>
    <w:rsid w:val="00BC2B9E"/>
    <w:rsid w:val="00BC3FAB"/>
    <w:rsid w:val="00BC5876"/>
    <w:rsid w:val="00BC58CB"/>
    <w:rsid w:val="00BC59D6"/>
    <w:rsid w:val="00BC728F"/>
    <w:rsid w:val="00BD3E4A"/>
    <w:rsid w:val="00BD3EA9"/>
    <w:rsid w:val="00BD528A"/>
    <w:rsid w:val="00BD5878"/>
    <w:rsid w:val="00BD6574"/>
    <w:rsid w:val="00BE32CE"/>
    <w:rsid w:val="00BE5677"/>
    <w:rsid w:val="00BE56E0"/>
    <w:rsid w:val="00BE654C"/>
    <w:rsid w:val="00BE6D3D"/>
    <w:rsid w:val="00BF3346"/>
    <w:rsid w:val="00BF33D7"/>
    <w:rsid w:val="00BF480F"/>
    <w:rsid w:val="00BF5035"/>
    <w:rsid w:val="00BF6856"/>
    <w:rsid w:val="00C00CCA"/>
    <w:rsid w:val="00C0109E"/>
    <w:rsid w:val="00C01C5B"/>
    <w:rsid w:val="00C01D71"/>
    <w:rsid w:val="00C021E2"/>
    <w:rsid w:val="00C0293C"/>
    <w:rsid w:val="00C0573B"/>
    <w:rsid w:val="00C0578B"/>
    <w:rsid w:val="00C05A42"/>
    <w:rsid w:val="00C07893"/>
    <w:rsid w:val="00C07ACC"/>
    <w:rsid w:val="00C10446"/>
    <w:rsid w:val="00C10AD9"/>
    <w:rsid w:val="00C11FAE"/>
    <w:rsid w:val="00C13524"/>
    <w:rsid w:val="00C13CA6"/>
    <w:rsid w:val="00C14095"/>
    <w:rsid w:val="00C14351"/>
    <w:rsid w:val="00C20412"/>
    <w:rsid w:val="00C22CC2"/>
    <w:rsid w:val="00C2574A"/>
    <w:rsid w:val="00C27FB1"/>
    <w:rsid w:val="00C306BD"/>
    <w:rsid w:val="00C311A4"/>
    <w:rsid w:val="00C318B1"/>
    <w:rsid w:val="00C336F9"/>
    <w:rsid w:val="00C3493E"/>
    <w:rsid w:val="00C35509"/>
    <w:rsid w:val="00C3745E"/>
    <w:rsid w:val="00C3757A"/>
    <w:rsid w:val="00C41EF1"/>
    <w:rsid w:val="00C425E4"/>
    <w:rsid w:val="00C434AA"/>
    <w:rsid w:val="00C44A83"/>
    <w:rsid w:val="00C44E4F"/>
    <w:rsid w:val="00C45018"/>
    <w:rsid w:val="00C456F8"/>
    <w:rsid w:val="00C45F92"/>
    <w:rsid w:val="00C46B49"/>
    <w:rsid w:val="00C46D78"/>
    <w:rsid w:val="00C46E9E"/>
    <w:rsid w:val="00C50812"/>
    <w:rsid w:val="00C514DB"/>
    <w:rsid w:val="00C526C8"/>
    <w:rsid w:val="00C533BD"/>
    <w:rsid w:val="00C535B4"/>
    <w:rsid w:val="00C54B5D"/>
    <w:rsid w:val="00C56B9F"/>
    <w:rsid w:val="00C628F2"/>
    <w:rsid w:val="00C65188"/>
    <w:rsid w:val="00C65E38"/>
    <w:rsid w:val="00C66AAA"/>
    <w:rsid w:val="00C701E8"/>
    <w:rsid w:val="00C74520"/>
    <w:rsid w:val="00C75CCD"/>
    <w:rsid w:val="00C76900"/>
    <w:rsid w:val="00C7781B"/>
    <w:rsid w:val="00C77936"/>
    <w:rsid w:val="00C77B5E"/>
    <w:rsid w:val="00C82AAC"/>
    <w:rsid w:val="00C846F8"/>
    <w:rsid w:val="00C86869"/>
    <w:rsid w:val="00C87F86"/>
    <w:rsid w:val="00C9036D"/>
    <w:rsid w:val="00C90CE0"/>
    <w:rsid w:val="00C91506"/>
    <w:rsid w:val="00C9229D"/>
    <w:rsid w:val="00C928FD"/>
    <w:rsid w:val="00C92967"/>
    <w:rsid w:val="00C9619C"/>
    <w:rsid w:val="00C9655C"/>
    <w:rsid w:val="00C968EA"/>
    <w:rsid w:val="00CA0037"/>
    <w:rsid w:val="00CA07BA"/>
    <w:rsid w:val="00CA1D0F"/>
    <w:rsid w:val="00CA2F70"/>
    <w:rsid w:val="00CA3915"/>
    <w:rsid w:val="00CA497E"/>
    <w:rsid w:val="00CA4AF2"/>
    <w:rsid w:val="00CA6B48"/>
    <w:rsid w:val="00CB05B6"/>
    <w:rsid w:val="00CB0824"/>
    <w:rsid w:val="00CB25FA"/>
    <w:rsid w:val="00CB4F45"/>
    <w:rsid w:val="00CB55DF"/>
    <w:rsid w:val="00CB5B03"/>
    <w:rsid w:val="00CB7477"/>
    <w:rsid w:val="00CC0EF9"/>
    <w:rsid w:val="00CC656A"/>
    <w:rsid w:val="00CC6B46"/>
    <w:rsid w:val="00CC6E34"/>
    <w:rsid w:val="00CC71D0"/>
    <w:rsid w:val="00CC75AB"/>
    <w:rsid w:val="00CD0AA0"/>
    <w:rsid w:val="00CD0DAF"/>
    <w:rsid w:val="00CD3769"/>
    <w:rsid w:val="00CD460A"/>
    <w:rsid w:val="00CD4E79"/>
    <w:rsid w:val="00CE0F4F"/>
    <w:rsid w:val="00CE122D"/>
    <w:rsid w:val="00CE2D9D"/>
    <w:rsid w:val="00CE328E"/>
    <w:rsid w:val="00CE3782"/>
    <w:rsid w:val="00CE43EE"/>
    <w:rsid w:val="00CE47F3"/>
    <w:rsid w:val="00CE5AAF"/>
    <w:rsid w:val="00CE6EFB"/>
    <w:rsid w:val="00CE76F3"/>
    <w:rsid w:val="00CF0B5C"/>
    <w:rsid w:val="00CF3CFD"/>
    <w:rsid w:val="00CF5AFF"/>
    <w:rsid w:val="00CF5B56"/>
    <w:rsid w:val="00CF6C78"/>
    <w:rsid w:val="00CF75C4"/>
    <w:rsid w:val="00D02451"/>
    <w:rsid w:val="00D03A7A"/>
    <w:rsid w:val="00D05726"/>
    <w:rsid w:val="00D05A0B"/>
    <w:rsid w:val="00D05E80"/>
    <w:rsid w:val="00D100CD"/>
    <w:rsid w:val="00D10905"/>
    <w:rsid w:val="00D10E44"/>
    <w:rsid w:val="00D11A17"/>
    <w:rsid w:val="00D11F41"/>
    <w:rsid w:val="00D13090"/>
    <w:rsid w:val="00D1603E"/>
    <w:rsid w:val="00D20178"/>
    <w:rsid w:val="00D2043F"/>
    <w:rsid w:val="00D2058E"/>
    <w:rsid w:val="00D22D6F"/>
    <w:rsid w:val="00D237F8"/>
    <w:rsid w:val="00D23D46"/>
    <w:rsid w:val="00D25130"/>
    <w:rsid w:val="00D25517"/>
    <w:rsid w:val="00D26A7F"/>
    <w:rsid w:val="00D2747F"/>
    <w:rsid w:val="00D27662"/>
    <w:rsid w:val="00D27DC8"/>
    <w:rsid w:val="00D32A9A"/>
    <w:rsid w:val="00D33771"/>
    <w:rsid w:val="00D339EE"/>
    <w:rsid w:val="00D340DC"/>
    <w:rsid w:val="00D348F4"/>
    <w:rsid w:val="00D35D46"/>
    <w:rsid w:val="00D36294"/>
    <w:rsid w:val="00D36454"/>
    <w:rsid w:val="00D42573"/>
    <w:rsid w:val="00D4341F"/>
    <w:rsid w:val="00D4403F"/>
    <w:rsid w:val="00D442D8"/>
    <w:rsid w:val="00D443B0"/>
    <w:rsid w:val="00D447F8"/>
    <w:rsid w:val="00D44D0D"/>
    <w:rsid w:val="00D46482"/>
    <w:rsid w:val="00D475C4"/>
    <w:rsid w:val="00D47996"/>
    <w:rsid w:val="00D508C6"/>
    <w:rsid w:val="00D51CF6"/>
    <w:rsid w:val="00D536D7"/>
    <w:rsid w:val="00D54E00"/>
    <w:rsid w:val="00D623D5"/>
    <w:rsid w:val="00D62E11"/>
    <w:rsid w:val="00D62E70"/>
    <w:rsid w:val="00D62F4B"/>
    <w:rsid w:val="00D632D5"/>
    <w:rsid w:val="00D65AD1"/>
    <w:rsid w:val="00D662BF"/>
    <w:rsid w:val="00D66469"/>
    <w:rsid w:val="00D66569"/>
    <w:rsid w:val="00D676A1"/>
    <w:rsid w:val="00D676C0"/>
    <w:rsid w:val="00D71BF8"/>
    <w:rsid w:val="00D73CF5"/>
    <w:rsid w:val="00D742CC"/>
    <w:rsid w:val="00D74445"/>
    <w:rsid w:val="00D80856"/>
    <w:rsid w:val="00D81D17"/>
    <w:rsid w:val="00D84114"/>
    <w:rsid w:val="00D8453A"/>
    <w:rsid w:val="00D85375"/>
    <w:rsid w:val="00D87593"/>
    <w:rsid w:val="00D906C2"/>
    <w:rsid w:val="00D90F58"/>
    <w:rsid w:val="00D913C0"/>
    <w:rsid w:val="00D920B9"/>
    <w:rsid w:val="00D92887"/>
    <w:rsid w:val="00D92D1C"/>
    <w:rsid w:val="00D9321C"/>
    <w:rsid w:val="00D95DAC"/>
    <w:rsid w:val="00D96957"/>
    <w:rsid w:val="00DA152C"/>
    <w:rsid w:val="00DA47D6"/>
    <w:rsid w:val="00DA57F0"/>
    <w:rsid w:val="00DA617F"/>
    <w:rsid w:val="00DA665B"/>
    <w:rsid w:val="00DB2C35"/>
    <w:rsid w:val="00DB2CAE"/>
    <w:rsid w:val="00DB3EB1"/>
    <w:rsid w:val="00DB48E7"/>
    <w:rsid w:val="00DB6842"/>
    <w:rsid w:val="00DC406F"/>
    <w:rsid w:val="00DC622D"/>
    <w:rsid w:val="00DC62B2"/>
    <w:rsid w:val="00DC773E"/>
    <w:rsid w:val="00DC7A1E"/>
    <w:rsid w:val="00DD08D5"/>
    <w:rsid w:val="00DD0E0B"/>
    <w:rsid w:val="00DD6C2D"/>
    <w:rsid w:val="00DE0637"/>
    <w:rsid w:val="00DE13AF"/>
    <w:rsid w:val="00DE2E72"/>
    <w:rsid w:val="00DE3F3B"/>
    <w:rsid w:val="00DE4C38"/>
    <w:rsid w:val="00DE6A5E"/>
    <w:rsid w:val="00DE7248"/>
    <w:rsid w:val="00DE7396"/>
    <w:rsid w:val="00DE7D24"/>
    <w:rsid w:val="00DF21B5"/>
    <w:rsid w:val="00DF21B7"/>
    <w:rsid w:val="00DF2808"/>
    <w:rsid w:val="00DF40EE"/>
    <w:rsid w:val="00DF55EF"/>
    <w:rsid w:val="00E02063"/>
    <w:rsid w:val="00E0312F"/>
    <w:rsid w:val="00E03DC0"/>
    <w:rsid w:val="00E04F56"/>
    <w:rsid w:val="00E07DFE"/>
    <w:rsid w:val="00E07F6B"/>
    <w:rsid w:val="00E10951"/>
    <w:rsid w:val="00E12244"/>
    <w:rsid w:val="00E1551B"/>
    <w:rsid w:val="00E16CFA"/>
    <w:rsid w:val="00E21B05"/>
    <w:rsid w:val="00E23923"/>
    <w:rsid w:val="00E30E6E"/>
    <w:rsid w:val="00E31FC2"/>
    <w:rsid w:val="00E33C4F"/>
    <w:rsid w:val="00E407B8"/>
    <w:rsid w:val="00E4121B"/>
    <w:rsid w:val="00E44499"/>
    <w:rsid w:val="00E45191"/>
    <w:rsid w:val="00E515DC"/>
    <w:rsid w:val="00E52D8B"/>
    <w:rsid w:val="00E57F92"/>
    <w:rsid w:val="00E60E01"/>
    <w:rsid w:val="00E60ECA"/>
    <w:rsid w:val="00E67429"/>
    <w:rsid w:val="00E67CDB"/>
    <w:rsid w:val="00E70DE7"/>
    <w:rsid w:val="00E73DFA"/>
    <w:rsid w:val="00E7714C"/>
    <w:rsid w:val="00E805C5"/>
    <w:rsid w:val="00E80CE5"/>
    <w:rsid w:val="00E81D60"/>
    <w:rsid w:val="00E85278"/>
    <w:rsid w:val="00E861C8"/>
    <w:rsid w:val="00E86A95"/>
    <w:rsid w:val="00E9067E"/>
    <w:rsid w:val="00E91987"/>
    <w:rsid w:val="00E93FBF"/>
    <w:rsid w:val="00E94F63"/>
    <w:rsid w:val="00E9516C"/>
    <w:rsid w:val="00E9517D"/>
    <w:rsid w:val="00E961A3"/>
    <w:rsid w:val="00E9660D"/>
    <w:rsid w:val="00E97269"/>
    <w:rsid w:val="00E978AB"/>
    <w:rsid w:val="00EA0790"/>
    <w:rsid w:val="00EA5AA6"/>
    <w:rsid w:val="00EA5F87"/>
    <w:rsid w:val="00EA6285"/>
    <w:rsid w:val="00EA7656"/>
    <w:rsid w:val="00EA7A0C"/>
    <w:rsid w:val="00EB12BA"/>
    <w:rsid w:val="00EB26F6"/>
    <w:rsid w:val="00EB6757"/>
    <w:rsid w:val="00EB6B29"/>
    <w:rsid w:val="00EB6EC3"/>
    <w:rsid w:val="00EB6F7A"/>
    <w:rsid w:val="00EB7A97"/>
    <w:rsid w:val="00EC334D"/>
    <w:rsid w:val="00ED2AED"/>
    <w:rsid w:val="00ED3D18"/>
    <w:rsid w:val="00ED43D6"/>
    <w:rsid w:val="00ED5509"/>
    <w:rsid w:val="00ED5BC8"/>
    <w:rsid w:val="00EE0164"/>
    <w:rsid w:val="00EE2317"/>
    <w:rsid w:val="00EE4CA6"/>
    <w:rsid w:val="00EE4DAB"/>
    <w:rsid w:val="00EE5AB6"/>
    <w:rsid w:val="00EE796F"/>
    <w:rsid w:val="00EF083A"/>
    <w:rsid w:val="00EF08BF"/>
    <w:rsid w:val="00EF0AC3"/>
    <w:rsid w:val="00EF1656"/>
    <w:rsid w:val="00EF2570"/>
    <w:rsid w:val="00F000B7"/>
    <w:rsid w:val="00F0022F"/>
    <w:rsid w:val="00F00A15"/>
    <w:rsid w:val="00F01188"/>
    <w:rsid w:val="00F0133D"/>
    <w:rsid w:val="00F01A04"/>
    <w:rsid w:val="00F043CE"/>
    <w:rsid w:val="00F06154"/>
    <w:rsid w:val="00F064DD"/>
    <w:rsid w:val="00F07799"/>
    <w:rsid w:val="00F077B1"/>
    <w:rsid w:val="00F078C4"/>
    <w:rsid w:val="00F10E9A"/>
    <w:rsid w:val="00F11144"/>
    <w:rsid w:val="00F132CA"/>
    <w:rsid w:val="00F13E16"/>
    <w:rsid w:val="00F143FA"/>
    <w:rsid w:val="00F14636"/>
    <w:rsid w:val="00F14AAC"/>
    <w:rsid w:val="00F14AD8"/>
    <w:rsid w:val="00F151FE"/>
    <w:rsid w:val="00F15433"/>
    <w:rsid w:val="00F166DB"/>
    <w:rsid w:val="00F16B44"/>
    <w:rsid w:val="00F21108"/>
    <w:rsid w:val="00F22814"/>
    <w:rsid w:val="00F22B3C"/>
    <w:rsid w:val="00F24378"/>
    <w:rsid w:val="00F263FC"/>
    <w:rsid w:val="00F26F41"/>
    <w:rsid w:val="00F31B7B"/>
    <w:rsid w:val="00F33794"/>
    <w:rsid w:val="00F33D3A"/>
    <w:rsid w:val="00F346A6"/>
    <w:rsid w:val="00F34B6B"/>
    <w:rsid w:val="00F365FE"/>
    <w:rsid w:val="00F403F4"/>
    <w:rsid w:val="00F41312"/>
    <w:rsid w:val="00F42314"/>
    <w:rsid w:val="00F427AC"/>
    <w:rsid w:val="00F42FC7"/>
    <w:rsid w:val="00F43594"/>
    <w:rsid w:val="00F45811"/>
    <w:rsid w:val="00F463EB"/>
    <w:rsid w:val="00F46EE5"/>
    <w:rsid w:val="00F50015"/>
    <w:rsid w:val="00F544EB"/>
    <w:rsid w:val="00F54F70"/>
    <w:rsid w:val="00F55F5B"/>
    <w:rsid w:val="00F57070"/>
    <w:rsid w:val="00F60A09"/>
    <w:rsid w:val="00F60ED6"/>
    <w:rsid w:val="00F62A6F"/>
    <w:rsid w:val="00F632DD"/>
    <w:rsid w:val="00F65126"/>
    <w:rsid w:val="00F65EF6"/>
    <w:rsid w:val="00F667C3"/>
    <w:rsid w:val="00F6683D"/>
    <w:rsid w:val="00F6707B"/>
    <w:rsid w:val="00F67680"/>
    <w:rsid w:val="00F71D20"/>
    <w:rsid w:val="00F7211F"/>
    <w:rsid w:val="00F7325A"/>
    <w:rsid w:val="00F73605"/>
    <w:rsid w:val="00F748C9"/>
    <w:rsid w:val="00F74D12"/>
    <w:rsid w:val="00F74E84"/>
    <w:rsid w:val="00F7514B"/>
    <w:rsid w:val="00F75FCC"/>
    <w:rsid w:val="00F77368"/>
    <w:rsid w:val="00F7766E"/>
    <w:rsid w:val="00F83829"/>
    <w:rsid w:val="00F8682E"/>
    <w:rsid w:val="00F87B6F"/>
    <w:rsid w:val="00F90315"/>
    <w:rsid w:val="00F904CC"/>
    <w:rsid w:val="00F918B5"/>
    <w:rsid w:val="00F92261"/>
    <w:rsid w:val="00F93A39"/>
    <w:rsid w:val="00F93EC4"/>
    <w:rsid w:val="00F9456E"/>
    <w:rsid w:val="00F964FA"/>
    <w:rsid w:val="00FA04BF"/>
    <w:rsid w:val="00FA07CD"/>
    <w:rsid w:val="00FA2983"/>
    <w:rsid w:val="00FA2FBA"/>
    <w:rsid w:val="00FA3080"/>
    <w:rsid w:val="00FA5719"/>
    <w:rsid w:val="00FA6187"/>
    <w:rsid w:val="00FB01EF"/>
    <w:rsid w:val="00FB0237"/>
    <w:rsid w:val="00FB1265"/>
    <w:rsid w:val="00FB2302"/>
    <w:rsid w:val="00FB445E"/>
    <w:rsid w:val="00FB475C"/>
    <w:rsid w:val="00FB49AB"/>
    <w:rsid w:val="00FB53A0"/>
    <w:rsid w:val="00FB581F"/>
    <w:rsid w:val="00FB7266"/>
    <w:rsid w:val="00FB75E2"/>
    <w:rsid w:val="00FC2748"/>
    <w:rsid w:val="00FC2B68"/>
    <w:rsid w:val="00FC36AE"/>
    <w:rsid w:val="00FC60F6"/>
    <w:rsid w:val="00FC6700"/>
    <w:rsid w:val="00FC68D2"/>
    <w:rsid w:val="00FC6F45"/>
    <w:rsid w:val="00FC735E"/>
    <w:rsid w:val="00FD1226"/>
    <w:rsid w:val="00FD27CD"/>
    <w:rsid w:val="00FD2BAD"/>
    <w:rsid w:val="00FD4642"/>
    <w:rsid w:val="00FD4787"/>
    <w:rsid w:val="00FD4A9D"/>
    <w:rsid w:val="00FD5428"/>
    <w:rsid w:val="00FD55B6"/>
    <w:rsid w:val="00FD6A61"/>
    <w:rsid w:val="00FD7533"/>
    <w:rsid w:val="00FD7A59"/>
    <w:rsid w:val="00FE390D"/>
    <w:rsid w:val="00FE4048"/>
    <w:rsid w:val="00FE46A0"/>
    <w:rsid w:val="00FF0314"/>
    <w:rsid w:val="00FF0706"/>
    <w:rsid w:val="00FF0AA6"/>
    <w:rsid w:val="00FF193F"/>
    <w:rsid w:val="00FF4969"/>
    <w:rsid w:val="00FF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AB60D00"/>
  <w15:chartTrackingRefBased/>
  <w15:docId w15:val="{74883FC3-C88F-4028-9C73-A7DC722F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Hyperlink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835107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0">
    <w:name w:val="heading 1"/>
    <w:aliases w:val="一级标题"/>
    <w:basedOn w:val="a1"/>
    <w:next w:val="a1"/>
    <w:link w:val="11"/>
    <w:qFormat/>
    <w:rsid w:val="00AE0A14"/>
    <w:pPr>
      <w:keepNext/>
      <w:keepLines/>
      <w:numPr>
        <w:numId w:val="18"/>
      </w:numPr>
      <w:spacing w:after="360" w:line="240" w:lineRule="auto"/>
      <w:ind w:left="0" w:firstLineChars="0" w:firstLine="0"/>
      <w:jc w:val="center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jc w:val="center"/>
    </w:pPr>
    <w:rPr>
      <w:rFonts w:eastAsia="方正大标宋简体"/>
      <w:sz w:val="76"/>
    </w:rPr>
  </w:style>
  <w:style w:type="paragraph" w:styleId="2">
    <w:name w:val="Body Text 2"/>
    <w:basedOn w:val="a1"/>
    <w:pPr>
      <w:spacing w:line="360" w:lineRule="exact"/>
    </w:pPr>
    <w:rPr>
      <w:rFonts w:ascii="宋体" w:hAnsi="宋体"/>
      <w:color w:val="0000FF"/>
    </w:rPr>
  </w:style>
  <w:style w:type="paragraph" w:styleId="a6">
    <w:name w:val="Body Text Indent"/>
    <w:basedOn w:val="a1"/>
    <w:pPr>
      <w:ind w:firstLine="560"/>
    </w:pPr>
    <w:rPr>
      <w:rFonts w:ascii="宋体" w:hAnsi="宋体"/>
      <w:color w:val="0000FF"/>
      <w:sz w:val="28"/>
    </w:rPr>
  </w:style>
  <w:style w:type="paragraph" w:styleId="a7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ate"/>
    <w:basedOn w:val="a1"/>
    <w:next w:val="a1"/>
    <w:pPr>
      <w:ind w:leftChars="2500" w:left="100"/>
    </w:pPr>
    <w:rPr>
      <w:rFonts w:ascii="楷体_GB2312" w:eastAsia="楷体_GB2312"/>
      <w:b/>
      <w:bCs/>
      <w:color w:val="0000FF"/>
      <w:sz w:val="32"/>
    </w:rPr>
  </w:style>
  <w:style w:type="paragraph" w:styleId="3">
    <w:name w:val="Body Text 3"/>
    <w:basedOn w:val="a1"/>
    <w:rsid w:val="0010571B"/>
    <w:pPr>
      <w:spacing w:line="240" w:lineRule="exact"/>
    </w:pPr>
    <w:rPr>
      <w:color w:val="0000FF"/>
    </w:rPr>
  </w:style>
  <w:style w:type="character" w:styleId="ab">
    <w:name w:val="page number"/>
    <w:basedOn w:val="a2"/>
    <w:rsid w:val="00847C9C"/>
  </w:style>
  <w:style w:type="paragraph" w:customStyle="1" w:styleId="1">
    <w:name w:val="标题1"/>
    <w:basedOn w:val="10"/>
    <w:next w:val="a1"/>
    <w:link w:val="12"/>
    <w:rsid w:val="005F3707"/>
    <w:pPr>
      <w:numPr>
        <w:numId w:val="7"/>
      </w:numPr>
      <w:spacing w:beforeLines="200" w:before="200" w:afterLines="50" w:after="50"/>
      <w:jc w:val="left"/>
    </w:pPr>
    <w:rPr>
      <w:rFonts w:hAnsi="宋体"/>
      <w:bCs w:val="0"/>
      <w:color w:val="000000"/>
      <w:sz w:val="30"/>
    </w:rPr>
  </w:style>
  <w:style w:type="paragraph" w:styleId="ac">
    <w:name w:val="No Spacing"/>
    <w:aliases w:val="表格和插图"/>
    <w:uiPriority w:val="1"/>
    <w:qFormat/>
    <w:rsid w:val="00871983"/>
    <w:pPr>
      <w:widowControl w:val="0"/>
      <w:jc w:val="center"/>
    </w:pPr>
    <w:rPr>
      <w:kern w:val="2"/>
      <w:sz w:val="21"/>
      <w:szCs w:val="24"/>
    </w:rPr>
  </w:style>
  <w:style w:type="character" w:customStyle="1" w:styleId="12">
    <w:name w:val="标题1 字符"/>
    <w:link w:val="1"/>
    <w:rsid w:val="005F3707"/>
    <w:rPr>
      <w:rFonts w:ascii="黑体" w:eastAsia="黑体" w:hAnsi="宋体"/>
      <w:b/>
      <w:color w:val="000000"/>
      <w:kern w:val="44"/>
      <w:sz w:val="30"/>
      <w:szCs w:val="44"/>
    </w:rPr>
  </w:style>
  <w:style w:type="paragraph" w:customStyle="1" w:styleId="a">
    <w:name w:val="二级标题"/>
    <w:basedOn w:val="a1"/>
    <w:next w:val="a1"/>
    <w:link w:val="ad"/>
    <w:qFormat/>
    <w:rsid w:val="001E51FF"/>
    <w:pPr>
      <w:keepNext/>
      <w:numPr>
        <w:ilvl w:val="1"/>
        <w:numId w:val="18"/>
      </w:numPr>
      <w:spacing w:before="180" w:after="120" w:line="240" w:lineRule="auto"/>
      <w:ind w:left="0" w:firstLineChars="0" w:firstLine="0"/>
      <w:outlineLvl w:val="1"/>
    </w:pPr>
    <w:rPr>
      <w:rFonts w:ascii="黑体" w:eastAsia="黑体" w:hAnsi="宋体"/>
      <w:b/>
      <w:bCs/>
      <w:color w:val="000000"/>
    </w:rPr>
  </w:style>
  <w:style w:type="paragraph" w:customStyle="1" w:styleId="a0">
    <w:name w:val="三级标题"/>
    <w:basedOn w:val="a1"/>
    <w:next w:val="a1"/>
    <w:link w:val="ae"/>
    <w:qFormat/>
    <w:rsid w:val="00213B82"/>
    <w:pPr>
      <w:keepNext/>
      <w:numPr>
        <w:ilvl w:val="2"/>
        <w:numId w:val="18"/>
      </w:numPr>
      <w:spacing w:line="240" w:lineRule="auto"/>
      <w:ind w:left="0" w:firstLine="200"/>
      <w:outlineLvl w:val="2"/>
    </w:pPr>
    <w:rPr>
      <w:rFonts w:ascii="黑体" w:eastAsia="黑体" w:hAnsi="宋体"/>
      <w:b/>
      <w:color w:val="000000"/>
    </w:rPr>
  </w:style>
  <w:style w:type="character" w:customStyle="1" w:styleId="ad">
    <w:name w:val="二级标题 字符"/>
    <w:link w:val="a"/>
    <w:rsid w:val="001E51FF"/>
    <w:rPr>
      <w:rFonts w:ascii="黑体" w:eastAsia="黑体" w:hAnsi="宋体"/>
      <w:b/>
      <w:bCs/>
      <w:color w:val="000000"/>
      <w:kern w:val="2"/>
      <w:sz w:val="24"/>
      <w:szCs w:val="24"/>
    </w:rPr>
  </w:style>
  <w:style w:type="paragraph" w:customStyle="1" w:styleId="af">
    <w:name w:val="参考文献"/>
    <w:basedOn w:val="a1"/>
    <w:link w:val="af0"/>
    <w:qFormat/>
    <w:rsid w:val="004C0260"/>
    <w:pPr>
      <w:spacing w:line="360" w:lineRule="exact"/>
      <w:ind w:left="150" w:hangingChars="150" w:hanging="150"/>
    </w:pPr>
    <w:rPr>
      <w:rFonts w:ascii="宋体" w:hAnsi="宋体"/>
    </w:rPr>
  </w:style>
  <w:style w:type="character" w:customStyle="1" w:styleId="ae">
    <w:name w:val="三级标题 字符"/>
    <w:link w:val="a0"/>
    <w:rsid w:val="00213B82"/>
    <w:rPr>
      <w:rFonts w:ascii="黑体" w:eastAsia="黑体" w:hAnsi="宋体"/>
      <w:b/>
      <w:color w:val="000000"/>
      <w:kern w:val="2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0"/>
    <w:rsid w:val="00990478"/>
    <w:pPr>
      <w:jc w:val="center"/>
    </w:pPr>
    <w:rPr>
      <w:noProof/>
    </w:rPr>
  </w:style>
  <w:style w:type="character" w:customStyle="1" w:styleId="af0">
    <w:name w:val="参考文献 字符"/>
    <w:link w:val="af"/>
    <w:rsid w:val="004C0260"/>
    <w:rPr>
      <w:rFonts w:ascii="宋体" w:hAnsi="宋体"/>
      <w:kern w:val="2"/>
      <w:sz w:val="24"/>
      <w:szCs w:val="24"/>
    </w:rPr>
  </w:style>
  <w:style w:type="character" w:customStyle="1" w:styleId="EndNoteBibliographyTitle0">
    <w:name w:val="EndNote Bibliography Title 字符"/>
    <w:link w:val="EndNoteBibliographyTitle"/>
    <w:rsid w:val="00990478"/>
    <w:rPr>
      <w:noProof/>
      <w:kern w:val="2"/>
      <w:sz w:val="24"/>
      <w:szCs w:val="24"/>
    </w:rPr>
  </w:style>
  <w:style w:type="paragraph" w:customStyle="1" w:styleId="EndNoteBibliography">
    <w:name w:val="EndNote Bibliography"/>
    <w:basedOn w:val="a1"/>
    <w:link w:val="EndNoteBibliography0"/>
    <w:rsid w:val="00990478"/>
    <w:pPr>
      <w:spacing w:line="240" w:lineRule="auto"/>
    </w:pPr>
    <w:rPr>
      <w:noProof/>
    </w:rPr>
  </w:style>
  <w:style w:type="character" w:customStyle="1" w:styleId="EndNoteBibliography0">
    <w:name w:val="EndNote Bibliography 字符"/>
    <w:link w:val="EndNoteBibliography"/>
    <w:rsid w:val="00990478"/>
    <w:rPr>
      <w:noProof/>
      <w:kern w:val="2"/>
      <w:sz w:val="24"/>
      <w:szCs w:val="24"/>
    </w:rPr>
  </w:style>
  <w:style w:type="character" w:styleId="af1">
    <w:name w:val="Hyperlink"/>
    <w:uiPriority w:val="99"/>
    <w:rsid w:val="00990478"/>
    <w:rPr>
      <w:color w:val="0563C1"/>
      <w:u w:val="single"/>
    </w:rPr>
  </w:style>
  <w:style w:type="character" w:styleId="af2">
    <w:name w:val="Mention"/>
    <w:uiPriority w:val="99"/>
    <w:semiHidden/>
    <w:unhideWhenUsed/>
    <w:rsid w:val="0078779F"/>
    <w:rPr>
      <w:color w:val="2B579A"/>
      <w:shd w:val="clear" w:color="auto" w:fill="E6E6E6"/>
    </w:rPr>
  </w:style>
  <w:style w:type="character" w:customStyle="1" w:styleId="11">
    <w:name w:val="标题 1 字符"/>
    <w:aliases w:val="一级标题 字符"/>
    <w:link w:val="10"/>
    <w:rsid w:val="00AE0A14"/>
    <w:rPr>
      <w:rFonts w:ascii="黑体" w:eastAsia="黑体" w:hAnsi="黑体"/>
      <w:b/>
      <w:bCs/>
      <w:kern w:val="44"/>
      <w:sz w:val="32"/>
      <w:szCs w:val="44"/>
    </w:rPr>
  </w:style>
  <w:style w:type="paragraph" w:styleId="TOC">
    <w:name w:val="TOC Heading"/>
    <w:basedOn w:val="10"/>
    <w:next w:val="a1"/>
    <w:uiPriority w:val="39"/>
    <w:unhideWhenUsed/>
    <w:qFormat/>
    <w:rsid w:val="00AB04CD"/>
    <w:pPr>
      <w:widowControl/>
      <w:spacing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Cs w:val="32"/>
    </w:rPr>
  </w:style>
  <w:style w:type="paragraph" w:styleId="TOC1">
    <w:name w:val="toc 1"/>
    <w:basedOn w:val="a1"/>
    <w:next w:val="a1"/>
    <w:autoRedefine/>
    <w:uiPriority w:val="39"/>
    <w:rsid w:val="00AB04CD"/>
  </w:style>
  <w:style w:type="paragraph" w:styleId="TOC2">
    <w:name w:val="toc 2"/>
    <w:basedOn w:val="a1"/>
    <w:next w:val="a1"/>
    <w:autoRedefine/>
    <w:uiPriority w:val="39"/>
    <w:rsid w:val="00AB04CD"/>
    <w:pPr>
      <w:ind w:leftChars="200" w:left="420"/>
    </w:pPr>
  </w:style>
  <w:style w:type="paragraph" w:styleId="TOC3">
    <w:name w:val="toc 3"/>
    <w:basedOn w:val="a1"/>
    <w:next w:val="a1"/>
    <w:autoRedefine/>
    <w:uiPriority w:val="39"/>
    <w:rsid w:val="00AB04CD"/>
    <w:pPr>
      <w:ind w:leftChars="400" w:left="840"/>
    </w:pPr>
  </w:style>
  <w:style w:type="paragraph" w:styleId="af3">
    <w:name w:val="caption"/>
    <w:aliases w:val="公式"/>
    <w:basedOn w:val="a1"/>
    <w:next w:val="a1"/>
    <w:unhideWhenUsed/>
    <w:qFormat/>
    <w:rsid w:val="00BF6856"/>
    <w:pPr>
      <w:spacing w:line="240" w:lineRule="auto"/>
      <w:ind w:firstLineChars="0" w:firstLine="0"/>
      <w:jc w:val="right"/>
    </w:pPr>
    <w:rPr>
      <w:sz w:val="21"/>
    </w:rPr>
  </w:style>
  <w:style w:type="table" w:customStyle="1" w:styleId="af4">
    <w:name w:val="论文表格"/>
    <w:basedOn w:val="a3"/>
    <w:rsid w:val="00140AAA"/>
    <w:rPr>
      <w:sz w:val="24"/>
    </w:rPr>
    <w:tblPr>
      <w:tblBorders>
        <w:top w:val="thinThickSmallGap" w:sz="12" w:space="0" w:color="auto"/>
        <w:bottom w:val="thickThinSmallGap" w:sz="12" w:space="0" w:color="auto"/>
        <w:insideH w:val="single" w:sz="4" w:space="0" w:color="auto"/>
      </w:tblBorders>
    </w:tblPr>
    <w:tcPr>
      <w:vAlign w:val="center"/>
    </w:tcPr>
    <w:tblStylePr w:type="firstRow">
      <w:rPr>
        <w:rFonts w:ascii="Times New Roman" w:eastAsia="宋体" w:hAnsi="Times New Roman"/>
        <w:b/>
        <w:sz w:val="24"/>
      </w:rPr>
      <w:tblPr/>
      <w:tcPr>
        <w:tcBorders>
          <w:top w:val="thinThickSmallGap" w:sz="12" w:space="0" w:color="auto"/>
          <w:bottom w:val="single" w:sz="8" w:space="0" w:color="auto"/>
        </w:tcBorders>
      </w:tcPr>
    </w:tblStylePr>
  </w:style>
  <w:style w:type="table" w:styleId="af5">
    <w:name w:val="Table Grid"/>
    <w:basedOn w:val="a3"/>
    <w:rsid w:val="00140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"/>
    <w:basedOn w:val="a3"/>
    <w:next w:val="af5"/>
    <w:uiPriority w:val="39"/>
    <w:rsid w:val="003E7190"/>
    <w:rPr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rsid w:val="000640ED"/>
    <w:rPr>
      <w:sz w:val="21"/>
      <w:szCs w:val="21"/>
    </w:rPr>
  </w:style>
  <w:style w:type="paragraph" w:styleId="af7">
    <w:name w:val="annotation text"/>
    <w:basedOn w:val="a1"/>
    <w:link w:val="af8"/>
    <w:rsid w:val="000640ED"/>
    <w:pPr>
      <w:jc w:val="left"/>
    </w:pPr>
  </w:style>
  <w:style w:type="character" w:customStyle="1" w:styleId="af8">
    <w:name w:val="批注文字 字符"/>
    <w:link w:val="af7"/>
    <w:rsid w:val="000640ED"/>
    <w:rPr>
      <w:kern w:val="2"/>
      <w:sz w:val="24"/>
      <w:szCs w:val="24"/>
    </w:rPr>
  </w:style>
  <w:style w:type="paragraph" w:styleId="af9">
    <w:name w:val="annotation subject"/>
    <w:basedOn w:val="af7"/>
    <w:next w:val="af7"/>
    <w:link w:val="afa"/>
    <w:rsid w:val="000640ED"/>
    <w:rPr>
      <w:b/>
      <w:bCs/>
    </w:rPr>
  </w:style>
  <w:style w:type="character" w:customStyle="1" w:styleId="afa">
    <w:name w:val="批注主题 字符"/>
    <w:link w:val="af9"/>
    <w:rsid w:val="000640ED"/>
    <w:rPr>
      <w:b/>
      <w:bCs/>
      <w:kern w:val="2"/>
      <w:sz w:val="24"/>
      <w:szCs w:val="24"/>
    </w:rPr>
  </w:style>
  <w:style w:type="paragraph" w:styleId="afb">
    <w:name w:val="Balloon Text"/>
    <w:basedOn w:val="a1"/>
    <w:link w:val="afc"/>
    <w:rsid w:val="000640ED"/>
    <w:pPr>
      <w:spacing w:line="240" w:lineRule="auto"/>
    </w:pPr>
    <w:rPr>
      <w:sz w:val="18"/>
      <w:szCs w:val="18"/>
    </w:rPr>
  </w:style>
  <w:style w:type="character" w:customStyle="1" w:styleId="afc">
    <w:name w:val="批注框文本 字符"/>
    <w:link w:val="afb"/>
    <w:rsid w:val="000640ED"/>
    <w:rPr>
      <w:kern w:val="2"/>
      <w:sz w:val="18"/>
      <w:szCs w:val="18"/>
    </w:rPr>
  </w:style>
  <w:style w:type="character" w:customStyle="1" w:styleId="a9">
    <w:name w:val="页脚 字符"/>
    <w:basedOn w:val="a2"/>
    <w:link w:val="a8"/>
    <w:uiPriority w:val="99"/>
    <w:rsid w:val="007E6A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mail.nankai.edu.cn\&#25945;&#23398;\_&#20316;&#19994;\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3CDA7-F7B3-4A52-8E3D-C9DB01A6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报告模板.dotx</Template>
  <TotalTime>154</TotalTime>
  <Pages>8</Pages>
  <Words>160</Words>
  <Characters>916</Characters>
  <Application>Microsoft Office Word</Application>
  <DocSecurity>0</DocSecurity>
  <Lines>7</Lines>
  <Paragraphs>2</Paragraphs>
  <ScaleCrop>false</ScaleCrop>
  <Company>jwc</Company>
  <LinksUpToDate>false</LinksUpToDate>
  <CharactersWithSpaces>1074</CharactersWithSpaces>
  <SharedDoc>false</SharedDoc>
  <HLinks>
    <vt:vector size="288" baseType="variant"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_Toc482452111</vt:lpwstr>
      </vt:variant>
      <vt:variant>
        <vt:i4>1572914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_Toc482452110</vt:lpwstr>
      </vt:variant>
      <vt:variant>
        <vt:i4>1638450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_Toc482452109</vt:lpwstr>
      </vt:variant>
      <vt:variant>
        <vt:i4>1638450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_Toc482452108</vt:lpwstr>
      </vt:variant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_Toc482452107</vt:lpwstr>
      </vt:variant>
      <vt:variant>
        <vt:i4>1638450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_Toc482452106</vt:lpwstr>
      </vt:variant>
      <vt:variant>
        <vt:i4>1638450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_Toc482452105</vt:lpwstr>
      </vt:variant>
      <vt:variant>
        <vt:i4>1638450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_Toc482452104</vt:lpwstr>
      </vt:variant>
      <vt:variant>
        <vt:i4>1638450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_Toc482452103</vt:lpwstr>
      </vt:variant>
      <vt:variant>
        <vt:i4>1638450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_Toc482452102</vt:lpwstr>
      </vt:variant>
      <vt:variant>
        <vt:i4>1638450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_Toc482452101</vt:lpwstr>
      </vt:variant>
      <vt:variant>
        <vt:i4>1638450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_Toc482452100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_Toc482452099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_Toc482452098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_Toc482452097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_Toc482452096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_Toc482452095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_Toc482452094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_Toc482452093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_Toc482452092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_Toc482452091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_Toc482452090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_Toc482452089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_Toc482452088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_Toc482452087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_Toc482452086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_Toc482452085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_Toc482452084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_Toc482452083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_Toc482452082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_Toc482452081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_Toc482452080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_Toc482452079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_Toc482452078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_Toc482452077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_Toc482452076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_Toc482452075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_Toc482452074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_Toc482452073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_Toc482452072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_Toc482452071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_Toc482452070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_Toc482452069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_Toc482452068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_Toc482452067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_Toc482452066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_Toc482452065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_Toc482452064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杨怡康</dc:creator>
  <cp:keywords/>
  <dc:description/>
  <cp:lastModifiedBy>杨 怡康</cp:lastModifiedBy>
  <cp:revision>121</cp:revision>
  <cp:lastPrinted>2002-03-05T07:25:00Z</cp:lastPrinted>
  <dcterms:created xsi:type="dcterms:W3CDTF">2023-04-07T11:52:00Z</dcterms:created>
  <dcterms:modified xsi:type="dcterms:W3CDTF">2023-04-12T10:55:00Z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